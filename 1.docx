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6C823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14:paraId="54D8E14C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Санкт-Петербургский государственный политехнический университет</w:t>
      </w:r>
    </w:p>
    <w:p w14:paraId="1F4800BF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14:paraId="28515496" w14:textId="3FEB9CA0" w:rsidR="00C53ADA" w:rsidRPr="00F92FA9" w:rsidRDefault="005C0A3C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F92FA9">
        <w:rPr>
          <w:rFonts w:eastAsia="Times New Roman" w:cs="Times New Roman"/>
        </w:rPr>
        <w:t>Институт компьютерных наук и кибербезопасности</w:t>
      </w:r>
    </w:p>
    <w:p w14:paraId="5326D6FB" w14:textId="424CC3C1" w:rsidR="00C53ADA" w:rsidRPr="00E14A23" w:rsidRDefault="005C0A3C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  <w:highlight w:val="yellow"/>
        </w:rPr>
      </w:pPr>
      <w:r w:rsidRPr="00F92FA9">
        <w:rPr>
          <w:rFonts w:eastAsia="Times New Roman" w:cs="Times New Roman"/>
          <w:b/>
        </w:rPr>
        <w:t>Высшая школа кибербезопасности</w:t>
      </w:r>
    </w:p>
    <w:p w14:paraId="141248E2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C82B695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5DA3399C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59E5FA73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6C5F361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5316B5C4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2947FEC4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4A056185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4B7B0D9F" w14:textId="77777777" w:rsidR="00C53ADA" w:rsidRDefault="00C53ADA" w:rsidP="00C53ADA">
      <w:pPr>
        <w:spacing w:line="240" w:lineRule="auto"/>
        <w:rPr>
          <w:sz w:val="24"/>
          <w:szCs w:val="24"/>
        </w:rPr>
      </w:pPr>
    </w:p>
    <w:p w14:paraId="4AC67297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A26DEED" w14:textId="77777777" w:rsidR="00C53ADA" w:rsidRPr="00830F2D" w:rsidRDefault="00830F2D" w:rsidP="00830F2D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14:paraId="0042FC4C" w14:textId="77777777" w:rsidR="00830F2D" w:rsidRPr="00830F2D" w:rsidRDefault="00830F2D" w:rsidP="00830F2D">
      <w:pPr>
        <w:spacing w:line="240" w:lineRule="auto"/>
        <w:ind w:firstLine="0"/>
        <w:jc w:val="center"/>
        <w:rPr>
          <w:caps/>
          <w:sz w:val="24"/>
          <w:szCs w:val="24"/>
        </w:rPr>
      </w:pPr>
      <w:r w:rsidRPr="00830F2D">
        <w:rPr>
          <w:b/>
          <w:caps/>
          <w:sz w:val="32"/>
          <w:szCs w:val="32"/>
        </w:rPr>
        <w:t xml:space="preserve">по лабораторной работе </w:t>
      </w:r>
      <w:r w:rsidRPr="00D12B43">
        <w:rPr>
          <w:b/>
          <w:caps/>
          <w:sz w:val="32"/>
          <w:szCs w:val="32"/>
        </w:rPr>
        <w:t>№ 1</w:t>
      </w:r>
    </w:p>
    <w:p w14:paraId="24D5AD0D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jc w:val="center"/>
        <w:rPr>
          <w:rFonts w:eastAsia="Times New Roman" w:cs="Times New Roman"/>
          <w:spacing w:val="62"/>
        </w:rPr>
      </w:pPr>
    </w:p>
    <w:p w14:paraId="345CA377" w14:textId="77777777" w:rsidR="00C53ADA" w:rsidRDefault="00C53ADA" w:rsidP="00C53ADA">
      <w:pPr>
        <w:numPr>
          <w:ilvl w:val="0"/>
          <w:numId w:val="24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  <w:r w:rsidRPr="006A0481">
        <w:rPr>
          <w:rFonts w:eastAsia="Times New Roman" w:cs="Times New Roman"/>
          <w:b/>
        </w:rPr>
        <w:t>«</w:t>
      </w:r>
      <w:r w:rsidR="00E14A23" w:rsidRPr="00D12B43">
        <w:rPr>
          <w:rFonts w:eastAsia="Times New Roman" w:cs="Times New Roman"/>
          <w:b/>
        </w:rPr>
        <w:t>Название работы из методички</w:t>
      </w:r>
      <w:r w:rsidRPr="006A0481">
        <w:rPr>
          <w:rFonts w:eastAsia="Times New Roman" w:cs="Times New Roman"/>
          <w:b/>
        </w:rPr>
        <w:t>»</w:t>
      </w:r>
    </w:p>
    <w:p w14:paraId="60F7E8FD" w14:textId="77777777" w:rsidR="00830F2D" w:rsidRPr="006A0481" w:rsidRDefault="00830F2D" w:rsidP="00C53ADA">
      <w:pPr>
        <w:numPr>
          <w:ilvl w:val="0"/>
          <w:numId w:val="24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14:paraId="21B22D2B" w14:textId="2009487F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F92FA9">
        <w:rPr>
          <w:rFonts w:eastAsia="Times New Roman" w:cs="Times New Roman"/>
        </w:rPr>
        <w:t>Безопасность операционных систем</w:t>
      </w:r>
      <w:r w:rsidRPr="006A0481">
        <w:rPr>
          <w:rFonts w:eastAsia="Times New Roman" w:cs="Times New Roman"/>
        </w:rPr>
        <w:t>»</w:t>
      </w:r>
    </w:p>
    <w:p w14:paraId="4B7B9CBE" w14:textId="77777777" w:rsidR="00C53ADA" w:rsidRDefault="00C53ADA" w:rsidP="00C53ADA"/>
    <w:p w14:paraId="603901DC" w14:textId="77777777" w:rsidR="00C53ADA" w:rsidRDefault="00C53ADA" w:rsidP="00C53ADA"/>
    <w:p w14:paraId="060930CA" w14:textId="77777777" w:rsidR="00830F2D" w:rsidRDefault="00830F2D" w:rsidP="00C53ADA"/>
    <w:p w14:paraId="29A15D06" w14:textId="77777777" w:rsidR="00830F2D" w:rsidRDefault="00830F2D" w:rsidP="00C53ADA"/>
    <w:p w14:paraId="2E7A6607" w14:textId="77777777" w:rsidR="00830F2D" w:rsidRDefault="00830F2D" w:rsidP="00C53ADA"/>
    <w:p w14:paraId="28A8F2E3" w14:textId="77777777" w:rsidR="00C53ADA" w:rsidRPr="00B57B60" w:rsidRDefault="00C53ADA" w:rsidP="003C218B">
      <w:pPr>
        <w:pStyle w:val="af3"/>
        <w:numPr>
          <w:ilvl w:val="0"/>
          <w:numId w:val="24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14:paraId="747AA7DB" w14:textId="466CCCDB" w:rsidR="00C53ADA" w:rsidRPr="00B57B60" w:rsidRDefault="00C53ADA" w:rsidP="003C218B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 xml:space="preserve">студент </w:t>
      </w:r>
      <w:proofErr w:type="spellStart"/>
      <w:r w:rsidRPr="00D12B43">
        <w:rPr>
          <w:rFonts w:cs="Times New Roman"/>
        </w:rPr>
        <w:t>гр</w:t>
      </w:r>
      <w:proofErr w:type="spellEnd"/>
      <w:r w:rsidR="00D12B43" w:rsidRPr="00D12B43">
        <w:rPr>
          <w:rFonts w:cs="Times New Roman"/>
        </w:rPr>
        <w:t xml:space="preserve"> </w:t>
      </w:r>
      <w:r w:rsidR="00D12B43">
        <w:rPr>
          <w:rFonts w:cs="Times New Roman"/>
        </w:rPr>
        <w:t>513001</w:t>
      </w:r>
      <w:r w:rsidRPr="00D12B43">
        <w:rPr>
          <w:rFonts w:cs="Times New Roman"/>
        </w:rPr>
        <w:t>/</w:t>
      </w:r>
      <w:r w:rsidR="00D12B43">
        <w:rPr>
          <w:rFonts w:cs="Times New Roman"/>
        </w:rPr>
        <w:t>10302</w:t>
      </w:r>
      <w:r w:rsidRPr="00B57B60">
        <w:rPr>
          <w:rFonts w:cs="Times New Roman"/>
        </w:rPr>
        <w:tab/>
      </w:r>
      <w:r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 </w:t>
      </w:r>
      <w:r w:rsidR="00D12B43">
        <w:rPr>
          <w:rFonts w:cs="Times New Roman"/>
        </w:rPr>
        <w:t>А</w:t>
      </w:r>
      <w:r w:rsidRPr="00D12B43">
        <w:rPr>
          <w:rFonts w:cs="Times New Roman"/>
        </w:rPr>
        <w:t>.</w:t>
      </w:r>
      <w:r w:rsidR="00D12B43">
        <w:rPr>
          <w:rFonts w:cs="Times New Roman"/>
        </w:rPr>
        <w:t>С</w:t>
      </w:r>
      <w:r w:rsidRPr="00D12B43">
        <w:rPr>
          <w:rFonts w:cs="Times New Roman"/>
        </w:rPr>
        <w:t>. </w:t>
      </w:r>
      <w:r w:rsidR="00D12B43">
        <w:rPr>
          <w:rFonts w:cs="Times New Roman"/>
        </w:rPr>
        <w:t>Островский</w:t>
      </w:r>
    </w:p>
    <w:p w14:paraId="20868202" w14:textId="77777777" w:rsidR="00C53ADA" w:rsidRPr="00B57B60" w:rsidRDefault="00C53ADA" w:rsidP="003C218B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</w:t>
      </w:r>
      <w:r w:rsidR="003C218B">
        <w:rPr>
          <w:rFonts w:cs="Times New Roman"/>
        </w:rPr>
        <w:t xml:space="preserve">        </w:t>
      </w:r>
      <w:r>
        <w:rPr>
          <w:rFonts w:cs="Times New Roman"/>
        </w:rPr>
        <w:t xml:space="preserve">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</w:p>
    <w:p w14:paraId="63364D88" w14:textId="77777777" w:rsidR="00C53ADA" w:rsidRPr="00B57B60" w:rsidRDefault="00C53ADA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Проверил</w:t>
      </w:r>
    </w:p>
    <w:p w14:paraId="35494D33" w14:textId="3348A0C0" w:rsidR="00C53ADA" w:rsidRPr="00B57B60" w:rsidRDefault="00C53ADA" w:rsidP="003C218B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асс. преподавателя</w:t>
      </w:r>
      <w:r w:rsidRPr="00B57B60">
        <w:rPr>
          <w:rFonts w:cs="Times New Roman"/>
        </w:rPr>
        <w:tab/>
      </w:r>
      <w:r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 </w:t>
      </w:r>
      <w:r w:rsidR="00D12B43">
        <w:rPr>
          <w:rFonts w:cs="Times New Roman"/>
        </w:rPr>
        <w:t>Н.В. Гололобов</w:t>
      </w:r>
    </w:p>
    <w:p w14:paraId="58235B7E" w14:textId="77777777" w:rsidR="00C53ADA" w:rsidRPr="00C53ADA" w:rsidRDefault="00C53ADA" w:rsidP="003C218B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</w:t>
      </w:r>
      <w:r w:rsidR="003C218B">
        <w:rPr>
          <w:rFonts w:cs="Times New Roman"/>
        </w:rPr>
        <w:t xml:space="preserve">       </w:t>
      </w:r>
      <w:r w:rsidRPr="00C53ADA">
        <w:rPr>
          <w:rFonts w:cs="Times New Roman"/>
          <w:sz w:val="22"/>
          <w:szCs w:val="22"/>
        </w:rPr>
        <w:t>&lt;</w:t>
      </w:r>
      <w:r w:rsidRPr="00C53ADA">
        <w:rPr>
          <w:rFonts w:cs="Times New Roman"/>
          <w:i/>
          <w:sz w:val="22"/>
          <w:szCs w:val="22"/>
        </w:rPr>
        <w:t>подпись</w:t>
      </w:r>
      <w:r w:rsidRPr="00C53ADA">
        <w:rPr>
          <w:rFonts w:cs="Times New Roman"/>
          <w:sz w:val="22"/>
          <w:szCs w:val="22"/>
        </w:rPr>
        <w:t>&gt;</w:t>
      </w:r>
    </w:p>
    <w:p w14:paraId="5F79D2EE" w14:textId="77777777" w:rsidR="00C53ADA" w:rsidRPr="00B57B60" w:rsidRDefault="00C53ADA" w:rsidP="00C53ADA">
      <w:pPr>
        <w:pStyle w:val="af3"/>
        <w:numPr>
          <w:ilvl w:val="0"/>
          <w:numId w:val="24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5F9DCC5A" w14:textId="77777777" w:rsidR="00C53ADA" w:rsidRPr="006A0481" w:rsidRDefault="00C53ADA" w:rsidP="00C53ADA">
      <w:pPr>
        <w:numPr>
          <w:ilvl w:val="0"/>
          <w:numId w:val="24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43B57502" w14:textId="77777777" w:rsidR="00C53ADA" w:rsidRDefault="00C53ADA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23569F2D" w14:textId="77777777"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4D2545D5" w14:textId="77777777"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29F4D6F8" w14:textId="77777777"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30E7B2B9" w14:textId="77777777"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43C039C0" w14:textId="77777777" w:rsidR="00830F2D" w:rsidRDefault="00830F2D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40744CB9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14:paraId="48B0241B" w14:textId="26A47481" w:rsidR="00C53ADA" w:rsidRPr="00565E42" w:rsidRDefault="00E14A23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4"/>
          <w:szCs w:val="20"/>
        </w:rPr>
      </w:pPr>
      <w:r w:rsidRPr="00565E42">
        <w:rPr>
          <w:rFonts w:eastAsia="Times New Roman" w:cs="Times New Roman"/>
        </w:rPr>
        <w:t>20</w:t>
      </w:r>
      <w:r w:rsidR="000E3888" w:rsidRPr="00565E42">
        <w:rPr>
          <w:rFonts w:eastAsia="Times New Roman" w:cs="Times New Roman"/>
        </w:rPr>
        <w:t>2</w:t>
      </w:r>
      <w:r w:rsidR="00565E42" w:rsidRPr="00565E42">
        <w:rPr>
          <w:rFonts w:eastAsia="Times New Roman" w:cs="Times New Roman"/>
        </w:rPr>
        <w:t>5</w:t>
      </w:r>
    </w:p>
    <w:p w14:paraId="286603EA" w14:textId="77777777" w:rsidR="00160CFD" w:rsidRDefault="00160CFD" w:rsidP="00160CFD">
      <w:pPr>
        <w:suppressAutoHyphens/>
        <w:spacing w:line="240" w:lineRule="auto"/>
        <w:jc w:val="center"/>
        <w:rPr>
          <w:rFonts w:eastAsia="Times New Roman" w:cs="Times New Roman"/>
          <w:highlight w:val="yellow"/>
        </w:rPr>
      </w:pPr>
    </w:p>
    <w:sdt>
      <w:sdtPr>
        <w:rPr>
          <w:rFonts w:ascii="Times New Roman" w:eastAsiaTheme="minorEastAsia" w:hAnsi="Times New Roman" w:cstheme="minorBidi"/>
          <w:color w:val="auto"/>
          <w:sz w:val="28"/>
          <w:szCs w:val="28"/>
        </w:rPr>
        <w:id w:val="-4408367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B0F542" w14:textId="77777777" w:rsidR="00160CFD" w:rsidRPr="00160CFD" w:rsidRDefault="00160CFD" w:rsidP="00160CFD">
          <w:pPr>
            <w:pStyle w:val="aff9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160CFD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5BBDC93B" w14:textId="77777777" w:rsidR="00B53CBD" w:rsidRDefault="00160CFD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945229" w:history="1">
            <w:r w:rsidR="00B53CBD" w:rsidRPr="004D5802">
              <w:rPr>
                <w:rStyle w:val="aff2"/>
              </w:rPr>
              <w:t>1</w:t>
            </w:r>
            <w:r w:rsidR="00B53CBD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B53CBD" w:rsidRPr="004D5802">
              <w:rPr>
                <w:rStyle w:val="aff2"/>
              </w:rPr>
              <w:t>Формулировка задания</w:t>
            </w:r>
            <w:r w:rsidR="00B53CBD">
              <w:rPr>
                <w:webHidden/>
              </w:rPr>
              <w:tab/>
            </w:r>
            <w:r w:rsidR="00B53CBD">
              <w:rPr>
                <w:webHidden/>
              </w:rPr>
              <w:fldChar w:fldCharType="begin"/>
            </w:r>
            <w:r w:rsidR="00B53CBD">
              <w:rPr>
                <w:webHidden/>
              </w:rPr>
              <w:instrText xml:space="preserve"> PAGEREF _Toc35945229 \h </w:instrText>
            </w:r>
            <w:r w:rsidR="00B53CBD">
              <w:rPr>
                <w:webHidden/>
              </w:rPr>
            </w:r>
            <w:r w:rsidR="00B53CBD">
              <w:rPr>
                <w:webHidden/>
              </w:rPr>
              <w:fldChar w:fldCharType="separate"/>
            </w:r>
            <w:r w:rsidR="00B53CBD">
              <w:rPr>
                <w:webHidden/>
              </w:rPr>
              <w:t>3</w:t>
            </w:r>
            <w:r w:rsidR="00B53CBD">
              <w:rPr>
                <w:webHidden/>
              </w:rPr>
              <w:fldChar w:fldCharType="end"/>
            </w:r>
          </w:hyperlink>
        </w:p>
        <w:p w14:paraId="1ADDB7C6" w14:textId="77777777" w:rsidR="00B53CBD" w:rsidRDefault="00B53CBD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35945230" w:history="1">
            <w:r w:rsidRPr="004D5802">
              <w:rPr>
                <w:rStyle w:val="aff2"/>
              </w:rPr>
              <w:t>2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Pr="004D5802">
              <w:rPr>
                <w:rStyle w:val="aff2"/>
              </w:rPr>
              <w:t>Теоретические сведения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_Toc35945230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6DFEA84" w14:textId="77777777" w:rsidR="00B53CBD" w:rsidRDefault="00B53CBD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35945231" w:history="1">
            <w:r w:rsidRPr="004D5802">
              <w:rPr>
                <w:rStyle w:val="aff2"/>
              </w:rPr>
              <w:t>3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Pr="004D5802">
              <w:rPr>
                <w:rStyle w:val="aff2"/>
              </w:rPr>
              <w:t>Результаты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_Toc35945231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7349DA7" w14:textId="77777777" w:rsidR="00B53CBD" w:rsidRDefault="00B53CBD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35945232" w:history="1">
            <w:r w:rsidRPr="004D5802">
              <w:rPr>
                <w:rStyle w:val="aff2"/>
                <w:noProof/>
              </w:rPr>
              <w:t>3.1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4D5802">
              <w:rPr>
                <w:rStyle w:val="aff2"/>
                <w:noProof/>
              </w:rPr>
              <w:t>Название подраздела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0BF05" w14:textId="77777777" w:rsidR="00B53CBD" w:rsidRDefault="00B53CBD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35945233" w:history="1">
            <w:r w:rsidRPr="004D5802">
              <w:rPr>
                <w:rStyle w:val="aff2"/>
                <w:noProof/>
              </w:rPr>
              <w:t>3.2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4D5802">
              <w:rPr>
                <w:rStyle w:val="aff2"/>
                <w:noProof/>
              </w:rPr>
              <w:t>Название подраздела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D1B3A" w14:textId="77777777" w:rsidR="00B53CBD" w:rsidRDefault="00B53CBD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35945234" w:history="1">
            <w:r w:rsidRPr="004D5802">
              <w:rPr>
                <w:rStyle w:val="aff2"/>
                <w:noProof/>
              </w:rPr>
              <w:t>3.3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4D5802">
              <w:rPr>
                <w:rStyle w:val="aff2"/>
                <w:noProof/>
              </w:rPr>
              <w:t>Название подраздела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A55F0" w14:textId="77777777" w:rsidR="00B53CBD" w:rsidRDefault="00B53CBD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35945235" w:history="1">
            <w:r w:rsidRPr="004D5802">
              <w:rPr>
                <w:rStyle w:val="aff2"/>
                <w:noProof/>
              </w:rPr>
              <w:t>3.4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4D5802">
              <w:rPr>
                <w:rStyle w:val="aff2"/>
                <w:noProof/>
              </w:rPr>
              <w:t>Ответы на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FB82D" w14:textId="77777777" w:rsidR="00B53CBD" w:rsidRDefault="00B53CBD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35945236" w:history="1">
            <w:r w:rsidRPr="004D5802">
              <w:rPr>
                <w:rStyle w:val="aff2"/>
              </w:rPr>
              <w:t>4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Pr="004D5802">
              <w:rPr>
                <w:rStyle w:val="aff2"/>
              </w:rPr>
              <w:t>Выводы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_Toc35945236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F993D9D" w14:textId="77777777" w:rsidR="00B53CBD" w:rsidRDefault="00B53CBD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35945237" w:history="1">
            <w:r w:rsidRPr="004D5802">
              <w:rPr>
                <w:rStyle w:val="aff2"/>
              </w:rPr>
              <w:t>Список используемых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_Toc35945237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4DD6A68" w14:textId="77777777" w:rsidR="00B53CBD" w:rsidRDefault="00B53CBD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35945238" w:history="1">
            <w:r w:rsidRPr="004D5802">
              <w:rPr>
                <w:rStyle w:val="aff2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_Toc35945238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D47DE5D" w14:textId="77777777" w:rsidR="00160CFD" w:rsidRDefault="00160CFD">
          <w:r>
            <w:rPr>
              <w:b/>
              <w:bCs/>
            </w:rPr>
            <w:fldChar w:fldCharType="end"/>
          </w:r>
        </w:p>
      </w:sdtContent>
    </w:sdt>
    <w:p w14:paraId="292A73AC" w14:textId="77777777" w:rsidR="00160CFD" w:rsidRPr="00160CFD" w:rsidRDefault="00160CFD" w:rsidP="00160CFD">
      <w:pPr>
        <w:suppressAutoHyphens/>
        <w:spacing w:line="240" w:lineRule="auto"/>
        <w:jc w:val="center"/>
        <w:rPr>
          <w:rFonts w:eastAsia="Times New Roman" w:cs="Times New Roman"/>
          <w:sz w:val="24"/>
          <w:szCs w:val="20"/>
          <w:highlight w:val="yellow"/>
        </w:rPr>
      </w:pPr>
    </w:p>
    <w:p w14:paraId="5CA457D0" w14:textId="77777777" w:rsidR="00C53ADA" w:rsidRDefault="00C53ADA" w:rsidP="00830F2D">
      <w:pPr>
        <w:pStyle w:val="1"/>
        <w:keepNext/>
        <w:pageBreakBefore/>
        <w:ind w:firstLine="0"/>
        <w:jc w:val="center"/>
      </w:pPr>
      <w:bookmarkStart w:id="0" w:name="_Toc35945229"/>
      <w:r>
        <w:lastRenderedPageBreak/>
        <w:t>Формулировка задания</w:t>
      </w:r>
      <w:bookmarkEnd w:id="0"/>
    </w:p>
    <w:p w14:paraId="208D4B4E" w14:textId="77777777" w:rsidR="004554FE" w:rsidRDefault="004554FE" w:rsidP="004554FE">
      <w:r>
        <w:t xml:space="preserve">Разработать программу (П-1) для ОС </w:t>
      </w:r>
      <w:proofErr w:type="spellStart"/>
      <w:r>
        <w:t>Android</w:t>
      </w:r>
      <w:proofErr w:type="spellEnd"/>
      <w:r>
        <w:t>, представляющую собой фоновый сервис без графического интерфейса. Данный сервис должен осуществлять периодический сбор и выгрузку информации в сеть Интернет. Весь «полезный» функционал программы должен быть подгружаемым из Интернета в виде «.</w:t>
      </w:r>
      <w:proofErr w:type="spellStart"/>
      <w:r>
        <w:t>dex</w:t>
      </w:r>
      <w:proofErr w:type="spellEnd"/>
      <w:r>
        <w:t>» модуля.</w:t>
      </w:r>
    </w:p>
    <w:p w14:paraId="678EBF95" w14:textId="77777777" w:rsidR="004554FE" w:rsidRDefault="004554FE" w:rsidP="004554FE">
      <w:r>
        <w:t>Выгрузка информации должна осуществляться при наличии любого подключения к сети Интернет и при различных состояниях устройства (экран устройства выключен, экран устройства включен и т.д.).</w:t>
      </w:r>
    </w:p>
    <w:p w14:paraId="6A58A592" w14:textId="77777777" w:rsidR="004554FE" w:rsidRDefault="004554FE" w:rsidP="004554FE">
      <w:r>
        <w:t>Программа П-1 должна собирать следующую информацию:</w:t>
      </w:r>
    </w:p>
    <w:p w14:paraId="65D4C833" w14:textId="77777777" w:rsidR="004554FE" w:rsidRDefault="004554FE" w:rsidP="004554FE">
      <w:r>
        <w:t>1. SMS-сообщения;</w:t>
      </w:r>
    </w:p>
    <w:p w14:paraId="2F113787" w14:textId="77777777" w:rsidR="004554FE" w:rsidRDefault="004554FE" w:rsidP="004554FE">
      <w:r>
        <w:t>2. журнал звонков;</w:t>
      </w:r>
    </w:p>
    <w:p w14:paraId="428BF834" w14:textId="77777777" w:rsidR="004554FE" w:rsidRDefault="004554FE" w:rsidP="004554FE">
      <w:r>
        <w:t>3. фотографии;</w:t>
      </w:r>
    </w:p>
    <w:p w14:paraId="0EBDCBA5" w14:textId="77777777" w:rsidR="004554FE" w:rsidRDefault="004554FE" w:rsidP="004554FE">
      <w:r>
        <w:t>4. контакты;</w:t>
      </w:r>
    </w:p>
    <w:p w14:paraId="223A29DF" w14:textId="77777777" w:rsidR="004554FE" w:rsidRDefault="004554FE" w:rsidP="004554FE">
      <w:r>
        <w:t>5. системная информация (версия ОС, версия SDK, свободное место, список установленных приложений, список запущенных процессов, синхронизированные с ОС аккаунты).</w:t>
      </w:r>
    </w:p>
    <w:p w14:paraId="2C651AF1" w14:textId="77777777" w:rsidR="004554FE" w:rsidRDefault="004554FE" w:rsidP="004554FE">
      <w:r>
        <w:t>Программа П-1 должна выгружать собранные данные следующим образом, в зависимости от варианта:</w:t>
      </w:r>
    </w:p>
    <w:p w14:paraId="7E2F54AC" w14:textId="3DC75B9A" w:rsidR="00C53ADA" w:rsidRDefault="004554FE" w:rsidP="004554FE">
      <w:r>
        <w:t>1. выгрузка по протоколу HTTP/HTTPS с написанием серверной части;</w:t>
      </w:r>
    </w:p>
    <w:p w14:paraId="78D03E3F" w14:textId="77777777" w:rsidR="009D3CCE" w:rsidRDefault="009D3CCE">
      <w:pPr>
        <w:spacing w:line="240" w:lineRule="auto"/>
        <w:ind w:firstLine="0"/>
      </w:pPr>
      <w:r>
        <w:br w:type="page"/>
      </w:r>
    </w:p>
    <w:p w14:paraId="420CAD9A" w14:textId="1DA61EFA" w:rsidR="008F79E8" w:rsidRDefault="00903505" w:rsidP="008F79E8">
      <w:pPr>
        <w:pStyle w:val="1"/>
        <w:keepNext/>
        <w:ind w:firstLine="0"/>
        <w:jc w:val="center"/>
      </w:pPr>
      <w:bookmarkStart w:id="1" w:name="_Toc35945230"/>
      <w:r>
        <w:lastRenderedPageBreak/>
        <w:t>Теоретические сведения</w:t>
      </w:r>
      <w:bookmarkEnd w:id="1"/>
    </w:p>
    <w:p w14:paraId="48DF693E" w14:textId="5ACE6357" w:rsidR="008F79E8" w:rsidRDefault="008F79E8" w:rsidP="008F79E8">
      <w:pPr>
        <w:ind w:firstLine="708"/>
      </w:pPr>
      <w:r>
        <w:t xml:space="preserve">Фоновые сервисы позволяют выполнять задачи в фоновом режиме без участия пользователя. В </w:t>
      </w:r>
      <w:proofErr w:type="spellStart"/>
      <w:r>
        <w:t>Android</w:t>
      </w:r>
      <w:proofErr w:type="spellEnd"/>
      <w:r>
        <w:t xml:space="preserve"> для их реализации можно использовать </w:t>
      </w:r>
      <w:proofErr w:type="spellStart"/>
      <w:r>
        <w:t>Foreground</w:t>
      </w:r>
      <w:proofErr w:type="spellEnd"/>
      <w:r>
        <w:t xml:space="preserve"> Service, </w:t>
      </w:r>
      <w:proofErr w:type="spellStart"/>
      <w:r>
        <w:t>JobScheduler</w:t>
      </w:r>
      <w:proofErr w:type="spellEnd"/>
      <w:r>
        <w:t xml:space="preserve"> или </w:t>
      </w:r>
      <w:proofErr w:type="spellStart"/>
      <w:r>
        <w:t>WorkManager</w:t>
      </w:r>
      <w:proofErr w:type="spellEnd"/>
      <w:r>
        <w:t>.</w:t>
      </w:r>
    </w:p>
    <w:p w14:paraId="6EC27972" w14:textId="3DD54551" w:rsidR="008F79E8" w:rsidRDefault="008F79E8" w:rsidP="008F79E8">
      <w:pPr>
        <w:ind w:firstLine="708"/>
      </w:pPr>
      <w:proofErr w:type="spellStart"/>
      <w:r>
        <w:t>WorkManager</w:t>
      </w:r>
      <w:proofErr w:type="spellEnd"/>
      <w:r>
        <w:t xml:space="preserve"> — это наиболее гибкий инструмент для работы с отложенными и повторяющимися задачами. Он позволяет выполнять задачи с учетом состояния устройства и подключения к сети, а также управлять их выполнением даже после перезапуска устройства. </w:t>
      </w:r>
      <w:proofErr w:type="spellStart"/>
      <w:r>
        <w:t>WorkManager</w:t>
      </w:r>
      <w:proofErr w:type="spellEnd"/>
      <w:r>
        <w:t xml:space="preserve"> использует </w:t>
      </w:r>
      <w:proofErr w:type="spellStart"/>
      <w:r>
        <w:t>Worker</w:t>
      </w:r>
      <w:proofErr w:type="spellEnd"/>
      <w:r>
        <w:t xml:space="preserve"> или </w:t>
      </w:r>
      <w:proofErr w:type="spellStart"/>
      <w:r>
        <w:t>CoroutineWorker</w:t>
      </w:r>
      <w:proofErr w:type="spellEnd"/>
      <w:r>
        <w:t xml:space="preserve"> для обработки задач в отдельном потоке, обеспечивая надежность выполнения фоновых задач.</w:t>
      </w:r>
    </w:p>
    <w:p w14:paraId="4512C579" w14:textId="012571DF" w:rsidR="008F79E8" w:rsidRPr="008F79E8" w:rsidRDefault="008F79E8" w:rsidP="008F79E8">
      <w:pPr>
        <w:ind w:firstLine="708"/>
        <w:rPr>
          <w:b/>
          <w:bCs/>
        </w:rPr>
      </w:pPr>
      <w:r w:rsidRPr="008F79E8">
        <w:rPr>
          <w:b/>
          <w:bCs/>
        </w:rPr>
        <w:t>Подгружаемые DEX-модули</w:t>
      </w:r>
    </w:p>
    <w:p w14:paraId="22E48860" w14:textId="148E26FF" w:rsidR="008F79E8" w:rsidRDefault="008F79E8" w:rsidP="008F79E8">
      <w:pPr>
        <w:ind w:firstLine="708"/>
      </w:pPr>
      <w:proofErr w:type="spellStart"/>
      <w:r>
        <w:t>Android</w:t>
      </w:r>
      <w:proofErr w:type="spellEnd"/>
      <w:r>
        <w:t xml:space="preserve"> поддерживает динамическую загрузку .</w:t>
      </w:r>
      <w:proofErr w:type="spellStart"/>
      <w:r>
        <w:t>dex</w:t>
      </w:r>
      <w:proofErr w:type="spellEnd"/>
      <w:r>
        <w:t xml:space="preserve"> файлов через </w:t>
      </w:r>
      <w:proofErr w:type="spellStart"/>
      <w:r>
        <w:t>DexClassLoader</w:t>
      </w:r>
      <w:proofErr w:type="spellEnd"/>
      <w:r>
        <w:t xml:space="preserve">. Это позволяет обновлять функционал приложения без необходимости </w:t>
      </w:r>
      <w:proofErr w:type="spellStart"/>
      <w:r>
        <w:t>пересборки</w:t>
      </w:r>
      <w:proofErr w:type="spellEnd"/>
      <w:r>
        <w:t xml:space="preserve"> и установки новых версий. Такой подход используется, например, для реализации модульных обновлений и плагинов. Подгруженные .</w:t>
      </w:r>
      <w:proofErr w:type="spellStart"/>
      <w:r>
        <w:t>dex</w:t>
      </w:r>
      <w:proofErr w:type="spellEnd"/>
      <w:r>
        <w:t xml:space="preserve"> файлы загружаются во время выполнения программы и могут содержать новый код для выполнения, что обеспечивает гибкость и расширяемость приложения.</w:t>
      </w:r>
    </w:p>
    <w:p w14:paraId="1230F029" w14:textId="2C7AB3D8" w:rsidR="008F79E8" w:rsidRDefault="008F79E8" w:rsidP="008F79E8">
      <w:pPr>
        <w:ind w:firstLine="708"/>
      </w:pPr>
      <w:r>
        <w:t>Структура DEX-модуля:</w:t>
      </w:r>
    </w:p>
    <w:p w14:paraId="361BBC22" w14:textId="7A523514" w:rsidR="008F79E8" w:rsidRDefault="008F79E8" w:rsidP="008F79E8">
      <w:pPr>
        <w:pStyle w:val="af3"/>
        <w:numPr>
          <w:ilvl w:val="0"/>
          <w:numId w:val="43"/>
        </w:numPr>
      </w:pPr>
      <w:proofErr w:type="spellStart"/>
      <w:r>
        <w:t>Header</w:t>
      </w:r>
      <w:proofErr w:type="spellEnd"/>
      <w:r>
        <w:t xml:space="preserve"> – заголовок файла с общей информацией (версия, контрольные суммы и др.).</w:t>
      </w:r>
    </w:p>
    <w:p w14:paraId="53B03421" w14:textId="3ECB2D06" w:rsidR="008F79E8" w:rsidRDefault="008F79E8" w:rsidP="008F79E8">
      <w:pPr>
        <w:pStyle w:val="af3"/>
        <w:numPr>
          <w:ilvl w:val="0"/>
          <w:numId w:val="43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identifiers</w:t>
      </w:r>
      <w:proofErr w:type="spellEnd"/>
      <w:r>
        <w:t xml:space="preserve"> – список строковых идентификаторов.</w:t>
      </w:r>
    </w:p>
    <w:p w14:paraId="2BAD7342" w14:textId="138B1EDE" w:rsidR="008F79E8" w:rsidRDefault="008F79E8" w:rsidP="008F79E8">
      <w:pPr>
        <w:pStyle w:val="af3"/>
        <w:numPr>
          <w:ilvl w:val="0"/>
          <w:numId w:val="43"/>
        </w:numPr>
      </w:pPr>
      <w:r>
        <w:t xml:space="preserve">Type </w:t>
      </w:r>
      <w:proofErr w:type="spellStart"/>
      <w:r>
        <w:t>identifiers</w:t>
      </w:r>
      <w:proofErr w:type="spellEnd"/>
      <w:r>
        <w:t xml:space="preserve"> – список типов данных.</w:t>
      </w:r>
    </w:p>
    <w:p w14:paraId="78371BBC" w14:textId="5B2BDC66" w:rsidR="008F79E8" w:rsidRDefault="008F79E8" w:rsidP="008F79E8">
      <w:pPr>
        <w:pStyle w:val="af3"/>
        <w:numPr>
          <w:ilvl w:val="0"/>
          <w:numId w:val="43"/>
        </w:numPr>
      </w:pPr>
      <w:proofErr w:type="spellStart"/>
      <w:r>
        <w:t>Method</w:t>
      </w:r>
      <w:proofErr w:type="spellEnd"/>
      <w:r>
        <w:t xml:space="preserve"> </w:t>
      </w:r>
      <w:proofErr w:type="spellStart"/>
      <w:r>
        <w:t>identifiers</w:t>
      </w:r>
      <w:proofErr w:type="spellEnd"/>
      <w:r>
        <w:t xml:space="preserve"> – таблица методов.</w:t>
      </w:r>
    </w:p>
    <w:p w14:paraId="49831545" w14:textId="3CB32646" w:rsidR="008F79E8" w:rsidRDefault="008F79E8" w:rsidP="008F79E8">
      <w:pPr>
        <w:pStyle w:val="af3"/>
        <w:numPr>
          <w:ilvl w:val="0"/>
          <w:numId w:val="43"/>
        </w:numPr>
      </w:pPr>
      <w:r>
        <w:t xml:space="preserve">Class </w:t>
      </w:r>
      <w:proofErr w:type="spellStart"/>
      <w:r>
        <w:t>definitions</w:t>
      </w:r>
      <w:proofErr w:type="spellEnd"/>
      <w:r>
        <w:t xml:space="preserve"> – определения классов, их структуры и </w:t>
      </w:r>
      <w:proofErr w:type="spellStart"/>
      <w:r>
        <w:t>байткода</w:t>
      </w:r>
      <w:proofErr w:type="spellEnd"/>
      <w:r>
        <w:t>.</w:t>
      </w:r>
    </w:p>
    <w:p w14:paraId="71102D55" w14:textId="14A815C9" w:rsidR="008F79E8" w:rsidRDefault="008F79E8" w:rsidP="008F79E8">
      <w:pPr>
        <w:pStyle w:val="af3"/>
        <w:numPr>
          <w:ilvl w:val="0"/>
          <w:numId w:val="43"/>
        </w:numPr>
      </w:pPr>
      <w:r>
        <w:t xml:space="preserve">Data </w:t>
      </w:r>
      <w:proofErr w:type="spellStart"/>
      <w:r>
        <w:t>section</w:t>
      </w:r>
      <w:proofErr w:type="spellEnd"/>
      <w:r>
        <w:t xml:space="preserve"> – данные, включая </w:t>
      </w:r>
      <w:proofErr w:type="spellStart"/>
      <w:r>
        <w:t>байткод</w:t>
      </w:r>
      <w:proofErr w:type="spellEnd"/>
      <w:r>
        <w:t xml:space="preserve"> методов.</w:t>
      </w:r>
    </w:p>
    <w:p w14:paraId="6CF61B95" w14:textId="4B550D3F" w:rsidR="008F79E8" w:rsidRDefault="008F79E8" w:rsidP="008F79E8">
      <w:pPr>
        <w:ind w:firstLine="708"/>
      </w:pPr>
      <w:r>
        <w:t>При загрузке .</w:t>
      </w:r>
      <w:proofErr w:type="spellStart"/>
      <w:r>
        <w:t>dex</w:t>
      </w:r>
      <w:proofErr w:type="spellEnd"/>
      <w:r>
        <w:t xml:space="preserve"> модуля с помощью </w:t>
      </w:r>
      <w:proofErr w:type="spellStart"/>
      <w:r>
        <w:t>DexClassLoader</w:t>
      </w:r>
      <w:proofErr w:type="spellEnd"/>
      <w:r>
        <w:t>, система выделяет ему отдельное пространство выполнения и позволяет загружать классы динамически.</w:t>
      </w:r>
    </w:p>
    <w:p w14:paraId="43AEFF28" w14:textId="77777777" w:rsidR="008F79E8" w:rsidRDefault="008F79E8" w:rsidP="008F79E8">
      <w:pPr>
        <w:ind w:firstLine="708"/>
        <w:rPr>
          <w:b/>
          <w:bCs/>
        </w:rPr>
      </w:pPr>
      <w:r w:rsidRPr="008F79E8">
        <w:rPr>
          <w:b/>
          <w:bCs/>
        </w:rPr>
        <w:t>HTTP/HTTPS-запросы</w:t>
      </w:r>
    </w:p>
    <w:p w14:paraId="06757925" w14:textId="62A3DF00" w:rsidR="009D3CCE" w:rsidRPr="008F79E8" w:rsidRDefault="008F79E8" w:rsidP="008F79E8">
      <w:pPr>
        <w:ind w:firstLine="708"/>
        <w:rPr>
          <w:b/>
          <w:bCs/>
        </w:rPr>
      </w:pPr>
      <w:r>
        <w:lastRenderedPageBreak/>
        <w:t xml:space="preserve">Для передачи данных в сеть используется библиотека </w:t>
      </w:r>
      <w:proofErr w:type="spellStart"/>
      <w:r>
        <w:t>Retrofit</w:t>
      </w:r>
      <w:proofErr w:type="spellEnd"/>
      <w:r>
        <w:t xml:space="preserve">, которая обеспечивает удобное взаимодействие с API серверной части. Данные передаются в формате JSON, а файлы отправляются в виде </w:t>
      </w:r>
      <w:proofErr w:type="spellStart"/>
      <w:r>
        <w:t>Multipart</w:t>
      </w:r>
      <w:proofErr w:type="spellEnd"/>
      <w:r>
        <w:t>-запросов.</w:t>
      </w:r>
      <w:r w:rsidR="009D3CCE">
        <w:br w:type="page"/>
      </w:r>
    </w:p>
    <w:p w14:paraId="63B52B39" w14:textId="1AE1FFA3" w:rsidR="00565E42" w:rsidRDefault="00C53ADA" w:rsidP="00830F2D">
      <w:pPr>
        <w:pStyle w:val="1"/>
        <w:keepNext/>
        <w:ind w:firstLine="0"/>
        <w:jc w:val="center"/>
      </w:pPr>
      <w:bookmarkStart w:id="2" w:name="_Toc35945231"/>
      <w:r>
        <w:lastRenderedPageBreak/>
        <w:t>Результаты работы</w:t>
      </w:r>
      <w:bookmarkEnd w:id="2"/>
    </w:p>
    <w:p w14:paraId="25CE9A40" w14:textId="21057249" w:rsidR="00B92D75" w:rsidRDefault="0071106B" w:rsidP="00B92D75">
      <w:r>
        <w:t xml:space="preserve">В результате работы было реализовано приложение, которое изначально осуществляет проверку на все необходимые для работы разрешения.  Если разрешение не выдано, то происходит запрос у пользователя. </w:t>
      </w:r>
      <w:r w:rsidR="00B92D75">
        <w:t>В случае отказа пользователя предоставить хотя бы одно из необходимых разрешений приложение завершается и не выполняет полезную нагрузку</w:t>
      </w:r>
    </w:p>
    <w:p w14:paraId="771AEDE8" w14:textId="77777777" w:rsidR="00B92D75" w:rsidRDefault="00B92D75" w:rsidP="00B92D75">
      <w:pPr>
        <w:ind w:firstLine="0"/>
        <w:jc w:val="center"/>
      </w:pPr>
      <w:r w:rsidRPr="00B92D75">
        <w:drawing>
          <wp:inline distT="0" distB="0" distL="0" distR="0" wp14:anchorId="1A7DDD7A" wp14:editId="29B99CBA">
            <wp:extent cx="5481101" cy="3733800"/>
            <wp:effectExtent l="0" t="0" r="5715" b="0"/>
            <wp:docPr id="1444722780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22780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2381" cy="373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856B" w14:textId="77777777" w:rsidR="00B92D75" w:rsidRDefault="00B92D75" w:rsidP="00B92D75">
      <w:pPr>
        <w:ind w:firstLine="0"/>
        <w:jc w:val="center"/>
      </w:pPr>
      <w:r>
        <w:t>Рисунок 1 – Проверка на необходимые разрешения</w:t>
      </w:r>
    </w:p>
    <w:p w14:paraId="4A82FDEB" w14:textId="77777777" w:rsidR="009048E8" w:rsidRDefault="00B92D75" w:rsidP="00B92D75">
      <w:pPr>
        <w:ind w:firstLine="0"/>
        <w:rPr>
          <w:lang w:val="en-US"/>
        </w:rPr>
      </w:pPr>
      <w:r>
        <w:tab/>
      </w:r>
      <w:r w:rsidR="00E01E50">
        <w:t xml:space="preserve">Далее происходит запуск </w:t>
      </w:r>
      <w:r w:rsidR="00E01E50">
        <w:rPr>
          <w:lang w:val="en-US"/>
        </w:rPr>
        <w:t>worker</w:t>
      </w:r>
      <w:r w:rsidR="00E01E50" w:rsidRPr="00E01E50">
        <w:t xml:space="preserve">, </w:t>
      </w:r>
      <w:r w:rsidR="00E01E50">
        <w:t>который выполняет код раз в 15 минут.</w:t>
      </w:r>
    </w:p>
    <w:p w14:paraId="76CF1E7F" w14:textId="77777777" w:rsidR="009048E8" w:rsidRDefault="009048E8" w:rsidP="00B92D75">
      <w:pPr>
        <w:ind w:firstLine="0"/>
      </w:pPr>
      <w:r>
        <w:t xml:space="preserve">Сам </w:t>
      </w:r>
      <w:r>
        <w:rPr>
          <w:lang w:val="en-US"/>
        </w:rPr>
        <w:t>worker</w:t>
      </w:r>
      <w:r w:rsidRPr="009048E8">
        <w:t xml:space="preserve"> </w:t>
      </w:r>
      <w:r>
        <w:t xml:space="preserve">загружает </w:t>
      </w:r>
      <w:proofErr w:type="spellStart"/>
      <w:r>
        <w:rPr>
          <w:lang w:val="en-US"/>
        </w:rPr>
        <w:t>dex</w:t>
      </w:r>
      <w:proofErr w:type="spellEnd"/>
      <w:r>
        <w:t xml:space="preserve"> модуль. </w:t>
      </w:r>
    </w:p>
    <w:p w14:paraId="291AD9B5" w14:textId="77777777" w:rsidR="009048E8" w:rsidRDefault="009048E8" w:rsidP="00B92D75">
      <w:pPr>
        <w:ind w:firstLine="0"/>
      </w:pPr>
      <w:r w:rsidRPr="009048E8">
        <w:lastRenderedPageBreak/>
        <w:drawing>
          <wp:inline distT="0" distB="0" distL="0" distR="0" wp14:anchorId="74E9F876" wp14:editId="5BE2D68D">
            <wp:extent cx="6300470" cy="6085840"/>
            <wp:effectExtent l="0" t="0" r="5080" b="0"/>
            <wp:docPr id="744888786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88786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08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BC2A" w14:textId="13EBB122" w:rsidR="009048E8" w:rsidRPr="009048E8" w:rsidRDefault="009048E8" w:rsidP="009048E8">
      <w:pPr>
        <w:ind w:firstLine="0"/>
        <w:jc w:val="center"/>
        <w:rPr>
          <w:lang w:val="en-US"/>
        </w:rPr>
      </w:pPr>
      <w:r>
        <w:t xml:space="preserve">Рисунок </w:t>
      </w:r>
      <w:r>
        <w:t>2</w:t>
      </w:r>
      <w:r>
        <w:t xml:space="preserve"> – </w:t>
      </w:r>
      <w:r>
        <w:t xml:space="preserve">Функционал </w:t>
      </w:r>
      <w:r>
        <w:rPr>
          <w:lang w:val="en-US"/>
        </w:rPr>
        <w:t>worker</w:t>
      </w:r>
    </w:p>
    <w:p w14:paraId="1608C0B4" w14:textId="5DFC77AF" w:rsidR="004C53B8" w:rsidRDefault="004C53B8" w:rsidP="004C53B8">
      <w:pPr>
        <w:ind w:firstLine="0"/>
      </w:pPr>
      <w:r>
        <w:rPr>
          <w:lang w:val="en-US"/>
        </w:rPr>
        <w:tab/>
        <w:t>Dex</w:t>
      </w:r>
      <w:r>
        <w:t xml:space="preserve"> модуль получает необходимые данные (контакты, журнал звонков, системную информацию и т.д.) и отправляет их на </w:t>
      </w:r>
      <w:r>
        <w:rPr>
          <w:lang w:val="en-US"/>
        </w:rPr>
        <w:t>node</w:t>
      </w:r>
      <w:r w:rsidRPr="004C53B8">
        <w:t>.</w:t>
      </w:r>
      <w:proofErr w:type="spellStart"/>
      <w:r>
        <w:rPr>
          <w:lang w:val="en-US"/>
        </w:rPr>
        <w:t>js</w:t>
      </w:r>
      <w:proofErr w:type="spellEnd"/>
      <w:r>
        <w:t xml:space="preserve"> </w:t>
      </w:r>
      <w:r w:rsidRPr="004C53B8">
        <w:t xml:space="preserve"> </w:t>
      </w:r>
      <w:r>
        <w:t xml:space="preserve">сервер путем формирования </w:t>
      </w:r>
      <w:proofErr w:type="spellStart"/>
      <w:r>
        <w:rPr>
          <w:lang w:val="en-US"/>
        </w:rPr>
        <w:t>json</w:t>
      </w:r>
      <w:proofErr w:type="spellEnd"/>
      <w:r w:rsidRPr="004C53B8">
        <w:t xml:space="preserve"> </w:t>
      </w:r>
      <w:r>
        <w:t>объекта. Например, для журнала звонков берется номер телефона, дата и тип вызова.</w:t>
      </w:r>
      <w:r w:rsidRPr="004C53B8">
        <w:t xml:space="preserve"> </w:t>
      </w:r>
      <w:r>
        <w:t xml:space="preserve">(рисунок </w:t>
      </w:r>
      <w:r>
        <w:t>4</w:t>
      </w:r>
      <w:r>
        <w:t>)</w:t>
      </w:r>
    </w:p>
    <w:p w14:paraId="7E22B83C" w14:textId="77777777" w:rsidR="004C53B8" w:rsidRDefault="004C53B8" w:rsidP="004C53B8">
      <w:pPr>
        <w:ind w:firstLine="0"/>
        <w:jc w:val="center"/>
      </w:pPr>
      <w:r w:rsidRPr="004C53B8">
        <w:drawing>
          <wp:inline distT="0" distB="0" distL="0" distR="0" wp14:anchorId="627E701B" wp14:editId="32D1F53C">
            <wp:extent cx="3820058" cy="1467055"/>
            <wp:effectExtent l="0" t="0" r="0" b="0"/>
            <wp:docPr id="77882734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82734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F4ED" w14:textId="06D4BBFF" w:rsidR="004C53B8" w:rsidRPr="00823CA0" w:rsidRDefault="004C53B8" w:rsidP="00823CA0">
      <w:pPr>
        <w:ind w:firstLine="0"/>
        <w:jc w:val="center"/>
      </w:pPr>
      <w:r>
        <w:lastRenderedPageBreak/>
        <w:t xml:space="preserve">Рисунок </w:t>
      </w:r>
      <w:r>
        <w:t>3</w:t>
      </w:r>
      <w:r>
        <w:t xml:space="preserve"> – </w:t>
      </w:r>
      <w:r>
        <w:t xml:space="preserve">Функция </w:t>
      </w:r>
      <w:proofErr w:type="spellStart"/>
      <w:r>
        <w:rPr>
          <w:lang w:val="en-US"/>
        </w:rPr>
        <w:t>dex</w:t>
      </w:r>
      <w:proofErr w:type="spellEnd"/>
      <w:r w:rsidRPr="004C53B8">
        <w:t xml:space="preserve"> </w:t>
      </w:r>
      <w:r>
        <w:t xml:space="preserve">модуля, которую вызывает </w:t>
      </w:r>
      <w:r>
        <w:rPr>
          <w:lang w:val="en-US"/>
        </w:rPr>
        <w:t>worker</w:t>
      </w:r>
    </w:p>
    <w:p w14:paraId="1A45F121" w14:textId="77777777" w:rsidR="004C53B8" w:rsidRDefault="004C53B8" w:rsidP="004C53B8">
      <w:pPr>
        <w:ind w:firstLine="0"/>
        <w:jc w:val="center"/>
        <w:rPr>
          <w:lang w:val="en-US"/>
        </w:rPr>
      </w:pPr>
      <w:r w:rsidRPr="004C53B8">
        <w:drawing>
          <wp:inline distT="0" distB="0" distL="0" distR="0" wp14:anchorId="20E70A7B" wp14:editId="72EC426B">
            <wp:extent cx="2667372" cy="666843"/>
            <wp:effectExtent l="0" t="0" r="0" b="0"/>
            <wp:docPr id="1085368916" name="Рисунок 1" descr="Изображение выглядит как текст, Шрифт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68916" name="Рисунок 1" descr="Изображение выглядит как текст, Шрифт, снимок экрана, дизайн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4773" w14:textId="4DF5ADD5" w:rsidR="004C53B8" w:rsidRPr="004C53B8" w:rsidRDefault="004C53B8" w:rsidP="004C53B8">
      <w:pPr>
        <w:ind w:firstLine="0"/>
        <w:jc w:val="center"/>
      </w:pPr>
      <w:r>
        <w:t xml:space="preserve">Рисунок </w:t>
      </w:r>
      <w:r w:rsidRPr="004C53B8">
        <w:t>4</w:t>
      </w:r>
      <w:r>
        <w:t xml:space="preserve"> – </w:t>
      </w:r>
      <w:r>
        <w:t>Данные</w:t>
      </w:r>
      <w:r w:rsidR="004E2FBB">
        <w:t>,</w:t>
      </w:r>
      <w:r>
        <w:t xml:space="preserve"> собираемые из журнала звонков</w:t>
      </w:r>
    </w:p>
    <w:p w14:paraId="34090B70" w14:textId="77777777" w:rsidR="00982444" w:rsidRDefault="00982444" w:rsidP="00982444">
      <w:pPr>
        <w:ind w:firstLine="0"/>
      </w:pPr>
      <w:r>
        <w:tab/>
        <w:t xml:space="preserve">Серверная часть была написана на </w:t>
      </w:r>
      <w:r>
        <w:rPr>
          <w:lang w:val="en-US"/>
        </w:rPr>
        <w:t>node</w:t>
      </w:r>
      <w:r w:rsidRPr="00982444">
        <w:t>.</w:t>
      </w:r>
      <w:proofErr w:type="spellStart"/>
      <w:r>
        <w:rPr>
          <w:lang w:val="en-US"/>
        </w:rPr>
        <w:t>js</w:t>
      </w:r>
      <w:proofErr w:type="spellEnd"/>
      <w:r>
        <w:t xml:space="preserve">. Сервер в зависимости от </w:t>
      </w:r>
      <w:proofErr w:type="spellStart"/>
      <w:r>
        <w:t>эндпоинта</w:t>
      </w:r>
      <w:proofErr w:type="spellEnd"/>
      <w:r>
        <w:t xml:space="preserve"> сохраняет данные в файл с соответствующим названием. </w:t>
      </w:r>
    </w:p>
    <w:p w14:paraId="51234761" w14:textId="77777777" w:rsidR="00982444" w:rsidRDefault="00982444" w:rsidP="00982444">
      <w:pPr>
        <w:ind w:firstLine="0"/>
      </w:pPr>
      <w:r w:rsidRPr="00982444">
        <w:drawing>
          <wp:inline distT="0" distB="0" distL="0" distR="0" wp14:anchorId="79B217CE" wp14:editId="1D4C3040">
            <wp:extent cx="6300470" cy="4577080"/>
            <wp:effectExtent l="0" t="0" r="5080" b="0"/>
            <wp:docPr id="1759142539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142539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E1C3" w14:textId="7206DD34" w:rsidR="00C53ADA" w:rsidRPr="009048E8" w:rsidRDefault="00982444" w:rsidP="00982444">
      <w:pPr>
        <w:ind w:firstLine="0"/>
        <w:jc w:val="center"/>
      </w:pPr>
      <w:r>
        <w:t xml:space="preserve">Рисунок 5 – </w:t>
      </w:r>
      <w:proofErr w:type="spellStart"/>
      <w:r>
        <w:t>Эндпоинты</w:t>
      </w:r>
      <w:proofErr w:type="spellEnd"/>
      <w:r>
        <w:t xml:space="preserve"> сервера</w:t>
      </w:r>
      <w:r w:rsidR="00565E42">
        <w:br w:type="page"/>
      </w:r>
    </w:p>
    <w:p w14:paraId="63E2019E" w14:textId="77777777" w:rsidR="00C53ADA" w:rsidRDefault="00C53ADA" w:rsidP="00830F2D">
      <w:pPr>
        <w:pStyle w:val="1"/>
        <w:keepNext/>
        <w:ind w:firstLine="0"/>
        <w:jc w:val="center"/>
      </w:pPr>
      <w:bookmarkStart w:id="3" w:name="_Toc35945236"/>
      <w:r>
        <w:lastRenderedPageBreak/>
        <w:t>Выводы</w:t>
      </w:r>
      <w:bookmarkEnd w:id="3"/>
    </w:p>
    <w:p w14:paraId="164D190D" w14:textId="77777777" w:rsidR="008F79E8" w:rsidRPr="008F79E8" w:rsidRDefault="008F79E8" w:rsidP="008F79E8">
      <w:r w:rsidRPr="008F79E8">
        <w:t xml:space="preserve">В ходе лабораторной работы была разработана программа для ОС </w:t>
      </w:r>
      <w:proofErr w:type="spellStart"/>
      <w:r w:rsidRPr="008F79E8">
        <w:t>Android</w:t>
      </w:r>
      <w:proofErr w:type="spellEnd"/>
      <w:r w:rsidRPr="008F79E8">
        <w:t>, представляющая собой фоновый сервис без графического интерфейса. Приложение собирает информацию (SMS, звонки, контакты, фотографии и системные данные) и отправляет её на сервер через HTTP/HTTPS. Основные выводы:</w:t>
      </w:r>
    </w:p>
    <w:p w14:paraId="26C6BA4D" w14:textId="77777777" w:rsidR="008F79E8" w:rsidRPr="008F79E8" w:rsidRDefault="008F79E8" w:rsidP="008F79E8">
      <w:pPr>
        <w:numPr>
          <w:ilvl w:val="0"/>
          <w:numId w:val="44"/>
        </w:numPr>
      </w:pPr>
      <w:r w:rsidRPr="008F79E8">
        <w:t xml:space="preserve">Использование </w:t>
      </w:r>
      <w:proofErr w:type="spellStart"/>
      <w:r w:rsidRPr="008F79E8">
        <w:t>WorkManager</w:t>
      </w:r>
      <w:proofErr w:type="spellEnd"/>
      <w:r w:rsidRPr="008F79E8">
        <w:t xml:space="preserve"> позволяет выполнять задачи в фоне с учётом состояния устройства.</w:t>
      </w:r>
    </w:p>
    <w:p w14:paraId="30E5E6C1" w14:textId="77777777" w:rsidR="008F79E8" w:rsidRPr="008F79E8" w:rsidRDefault="008F79E8" w:rsidP="008F79E8">
      <w:pPr>
        <w:numPr>
          <w:ilvl w:val="0"/>
          <w:numId w:val="44"/>
        </w:numPr>
      </w:pPr>
      <w:r w:rsidRPr="008F79E8">
        <w:t>Подгружаемые DEX-модули обеспечивают гибкость в обновлении функционала.</w:t>
      </w:r>
    </w:p>
    <w:p w14:paraId="7ED2383A" w14:textId="77777777" w:rsidR="008F79E8" w:rsidRPr="008F79E8" w:rsidRDefault="008F79E8" w:rsidP="008F79E8">
      <w:pPr>
        <w:numPr>
          <w:ilvl w:val="0"/>
          <w:numId w:val="44"/>
        </w:numPr>
      </w:pPr>
      <w:r w:rsidRPr="008F79E8">
        <w:t xml:space="preserve">Корректная работа с API </w:t>
      </w:r>
      <w:proofErr w:type="spellStart"/>
      <w:r w:rsidRPr="008F79E8">
        <w:t>Android</w:t>
      </w:r>
      <w:proofErr w:type="spellEnd"/>
      <w:r w:rsidRPr="008F79E8">
        <w:t xml:space="preserve"> и серверной частью требует правильной обработки ошибок и зависимостей.</w:t>
      </w:r>
    </w:p>
    <w:p w14:paraId="7064F70B" w14:textId="0CDCA624" w:rsidR="00C53ADA" w:rsidRDefault="008F79E8" w:rsidP="008F79E8">
      <w:pPr>
        <w:numPr>
          <w:ilvl w:val="0"/>
          <w:numId w:val="44"/>
        </w:numPr>
      </w:pPr>
      <w:r w:rsidRPr="008F79E8">
        <w:t>HTTPS обеспечивает безопасность передачи данных, а аутентификация на сервере повышает защищённость системы.</w:t>
      </w:r>
    </w:p>
    <w:p w14:paraId="0EAC6117" w14:textId="4460AE36" w:rsidR="00EA504A" w:rsidRDefault="00EA504A" w:rsidP="00565E42">
      <w:pPr>
        <w:pStyle w:val="af8"/>
      </w:pPr>
      <w:r>
        <w:br w:type="page"/>
      </w:r>
    </w:p>
    <w:p w14:paraId="0615708C" w14:textId="77777777" w:rsidR="00EA504A" w:rsidRPr="00DE6F86" w:rsidRDefault="00EA504A" w:rsidP="00EA504A">
      <w:pPr>
        <w:pStyle w:val="af8"/>
        <w:rPr>
          <w:lang w:val="en-US"/>
        </w:rPr>
      </w:pPr>
      <w:bookmarkStart w:id="4" w:name="_Toc35945238"/>
      <w:r>
        <w:lastRenderedPageBreak/>
        <w:t>ПРИЛОЖЕНИЕ</w:t>
      </w:r>
      <w:r w:rsidRPr="00DE6F86">
        <w:rPr>
          <w:lang w:val="en-US"/>
        </w:rPr>
        <w:t xml:space="preserve"> </w:t>
      </w:r>
      <w:r>
        <w:t>А</w:t>
      </w:r>
      <w:bookmarkEnd w:id="4"/>
    </w:p>
    <w:p w14:paraId="1CA19D22" w14:textId="77777777" w:rsidR="00DE6F86" w:rsidRPr="00DE6F86" w:rsidRDefault="00DE6F86" w:rsidP="00DE6F86">
      <w:pPr>
        <w:pStyle w:val="ac"/>
      </w:pPr>
      <w:r w:rsidRPr="00DE6F86">
        <w:t>const express = require('express'); const multer = require("multer");</w:t>
      </w:r>
    </w:p>
    <w:p w14:paraId="7F15D161" w14:textId="77777777" w:rsidR="00DE6F86" w:rsidRPr="00DE6F86" w:rsidRDefault="00DE6F86" w:rsidP="00DE6F86">
      <w:pPr>
        <w:pStyle w:val="ac"/>
      </w:pPr>
      <w:r w:rsidRPr="00DE6F86">
        <w:t>const fs = require('fs');</w:t>
      </w:r>
    </w:p>
    <w:p w14:paraId="030E60A4" w14:textId="77777777" w:rsidR="00DE6F86" w:rsidRPr="00DE6F86" w:rsidRDefault="00DE6F86" w:rsidP="00DE6F86">
      <w:pPr>
        <w:pStyle w:val="ac"/>
      </w:pPr>
      <w:r w:rsidRPr="00DE6F86">
        <w:t>const path = require('path');</w:t>
      </w:r>
    </w:p>
    <w:p w14:paraId="599E245B" w14:textId="77777777" w:rsidR="00DE6F86" w:rsidRPr="00DE6F86" w:rsidRDefault="00DE6F86" w:rsidP="00DE6F86">
      <w:pPr>
        <w:pStyle w:val="ac"/>
      </w:pPr>
    </w:p>
    <w:p w14:paraId="22E59A6B" w14:textId="77777777" w:rsidR="00DE6F86" w:rsidRPr="00DE6F86" w:rsidRDefault="00DE6F86" w:rsidP="00DE6F86">
      <w:pPr>
        <w:pStyle w:val="ac"/>
      </w:pPr>
      <w:r w:rsidRPr="00DE6F86">
        <w:t>const app = express();</w:t>
      </w:r>
    </w:p>
    <w:p w14:paraId="5D61BFCE" w14:textId="77777777" w:rsidR="00DE6F86" w:rsidRPr="00DE6F86" w:rsidRDefault="00DE6F86" w:rsidP="00DE6F86">
      <w:pPr>
        <w:pStyle w:val="ac"/>
      </w:pPr>
      <w:r w:rsidRPr="00DE6F86">
        <w:t>const PORT = 3000;</w:t>
      </w:r>
    </w:p>
    <w:p w14:paraId="0A081FE0" w14:textId="77777777" w:rsidR="00DE6F86" w:rsidRPr="00DE6F86" w:rsidRDefault="00DE6F86" w:rsidP="00DE6F86">
      <w:pPr>
        <w:pStyle w:val="ac"/>
      </w:pPr>
      <w:r w:rsidRPr="00DE6F86">
        <w:t>app.use(express.json({ limit: '500mb' }));</w:t>
      </w:r>
    </w:p>
    <w:p w14:paraId="74BB8646" w14:textId="77777777" w:rsidR="00DE6F86" w:rsidRPr="00DE6F86" w:rsidRDefault="00DE6F86" w:rsidP="00DE6F86">
      <w:pPr>
        <w:pStyle w:val="ac"/>
      </w:pPr>
      <w:r w:rsidRPr="00DE6F86">
        <w:t>app.use(express.urlencoded({ limit: '500mb' }));</w:t>
      </w:r>
    </w:p>
    <w:p w14:paraId="591B2A95" w14:textId="77777777" w:rsidR="00DE6F86" w:rsidRPr="00DE6F86" w:rsidRDefault="00DE6F86" w:rsidP="00DE6F86">
      <w:pPr>
        <w:pStyle w:val="ac"/>
      </w:pPr>
    </w:p>
    <w:p w14:paraId="023D796A" w14:textId="77777777" w:rsidR="00DE6F86" w:rsidRPr="00DE6F86" w:rsidRDefault="00DE6F86" w:rsidP="00DE6F86">
      <w:pPr>
        <w:pStyle w:val="ac"/>
      </w:pPr>
      <w:r w:rsidRPr="00DE6F86">
        <w:t>const dexStorage = './dex_modules';</w:t>
      </w:r>
    </w:p>
    <w:p w14:paraId="0B677E79" w14:textId="77777777" w:rsidR="00DE6F86" w:rsidRPr="00DE6F86" w:rsidRDefault="00DE6F86" w:rsidP="00DE6F86">
      <w:pPr>
        <w:pStyle w:val="ac"/>
      </w:pPr>
      <w:r w:rsidRPr="00DE6F86">
        <w:rPr>
          <w:i/>
          <w:iCs/>
        </w:rPr>
        <w:t>if</w:t>
      </w:r>
      <w:r w:rsidRPr="00DE6F86">
        <w:t xml:space="preserve"> (!fs.existsSync(dexStorage)) fs.mkdirSync(dexStorage);</w:t>
      </w:r>
    </w:p>
    <w:p w14:paraId="1C6BACD2" w14:textId="77777777" w:rsidR="00DE6F86" w:rsidRPr="00DE6F86" w:rsidRDefault="00DE6F86" w:rsidP="00DE6F86">
      <w:pPr>
        <w:pStyle w:val="ac"/>
      </w:pPr>
    </w:p>
    <w:p w14:paraId="69D1BBFC" w14:textId="77777777" w:rsidR="00DE6F86" w:rsidRPr="00DE6F86" w:rsidRDefault="00DE6F86" w:rsidP="00DE6F86">
      <w:pPr>
        <w:pStyle w:val="ac"/>
      </w:pPr>
      <w:r w:rsidRPr="00DE6F86">
        <w:t>app.get('/get-latest-dex', (req, res) =&gt; {</w:t>
      </w:r>
    </w:p>
    <w:p w14:paraId="2E259CFC" w14:textId="77777777" w:rsidR="00DE6F86" w:rsidRPr="00DE6F86" w:rsidRDefault="00DE6F86" w:rsidP="00DE6F86">
      <w:pPr>
        <w:pStyle w:val="ac"/>
      </w:pPr>
      <w:r w:rsidRPr="00DE6F86">
        <w:t>  console.log("/get-latest-dex")</w:t>
      </w:r>
    </w:p>
    <w:p w14:paraId="74043707" w14:textId="77777777" w:rsidR="00DE6F86" w:rsidRPr="00DE6F86" w:rsidRDefault="00DE6F86" w:rsidP="00DE6F86">
      <w:pPr>
        <w:pStyle w:val="ac"/>
      </w:pPr>
      <w:r w:rsidRPr="00DE6F86">
        <w:t>  fs.readdir(dexStorage, (err, files) =&gt; {</w:t>
      </w:r>
    </w:p>
    <w:p w14:paraId="60BFEC52" w14:textId="77777777" w:rsidR="00DE6F86" w:rsidRPr="00DE6F86" w:rsidRDefault="00DE6F86" w:rsidP="00DE6F86">
      <w:pPr>
        <w:pStyle w:val="ac"/>
      </w:pPr>
      <w:r w:rsidRPr="00DE6F86">
        <w:t xml:space="preserve">    </w:t>
      </w:r>
      <w:r w:rsidRPr="00DE6F86">
        <w:rPr>
          <w:i/>
          <w:iCs/>
        </w:rPr>
        <w:t>if</w:t>
      </w:r>
      <w:r w:rsidRPr="00DE6F86">
        <w:t xml:space="preserve"> (err || files.length === 0) </w:t>
      </w:r>
      <w:r w:rsidRPr="00DE6F86">
        <w:rPr>
          <w:i/>
          <w:iCs/>
        </w:rPr>
        <w:t>return</w:t>
      </w:r>
      <w:r w:rsidRPr="00DE6F86">
        <w:t xml:space="preserve"> res.status(404).send('DEX </w:t>
      </w:r>
      <w:r w:rsidRPr="00DE6F86">
        <w:rPr>
          <w:lang w:val="ru-RU"/>
        </w:rPr>
        <w:t>не</w:t>
      </w:r>
      <w:r w:rsidRPr="00DE6F86">
        <w:t xml:space="preserve"> </w:t>
      </w:r>
      <w:r w:rsidRPr="00DE6F86">
        <w:rPr>
          <w:lang w:val="ru-RU"/>
        </w:rPr>
        <w:t>найден</w:t>
      </w:r>
      <w:r w:rsidRPr="00DE6F86">
        <w:t>');</w:t>
      </w:r>
    </w:p>
    <w:p w14:paraId="3DD9EB78" w14:textId="77777777" w:rsidR="00DE6F86" w:rsidRPr="00DE6F86" w:rsidRDefault="00DE6F86" w:rsidP="00DE6F86">
      <w:pPr>
        <w:pStyle w:val="ac"/>
      </w:pPr>
      <w:r w:rsidRPr="00DE6F86">
        <w:t>    const latestDex = files.sort().reverse()[0];</w:t>
      </w:r>
    </w:p>
    <w:p w14:paraId="6C2B20B9" w14:textId="77777777" w:rsidR="00DE6F86" w:rsidRPr="00DE6F86" w:rsidRDefault="00DE6F86" w:rsidP="00DE6F86">
      <w:pPr>
        <w:pStyle w:val="ac"/>
      </w:pPr>
      <w:r w:rsidRPr="00DE6F86">
        <w:t>    res.sendFile(path.resolve(dexStorage, latestDex));</w:t>
      </w:r>
    </w:p>
    <w:p w14:paraId="4D935A02" w14:textId="77777777" w:rsidR="00DE6F86" w:rsidRPr="00DE6F86" w:rsidRDefault="00DE6F86" w:rsidP="00DE6F86">
      <w:pPr>
        <w:pStyle w:val="ac"/>
      </w:pPr>
      <w:r w:rsidRPr="00DE6F86">
        <w:t>  });</w:t>
      </w:r>
    </w:p>
    <w:p w14:paraId="28F0E1DC" w14:textId="77777777" w:rsidR="00DE6F86" w:rsidRPr="00DE6F86" w:rsidRDefault="00DE6F86" w:rsidP="00DE6F86">
      <w:pPr>
        <w:pStyle w:val="ac"/>
      </w:pPr>
      <w:r w:rsidRPr="00DE6F86">
        <w:t>});</w:t>
      </w:r>
    </w:p>
    <w:p w14:paraId="3C157450" w14:textId="77777777" w:rsidR="00DE6F86" w:rsidRPr="00DE6F86" w:rsidRDefault="00DE6F86" w:rsidP="00DE6F86">
      <w:pPr>
        <w:pStyle w:val="ac"/>
      </w:pPr>
    </w:p>
    <w:p w14:paraId="1E1BEE2B" w14:textId="77777777" w:rsidR="00DE6F86" w:rsidRPr="00DE6F86" w:rsidRDefault="00DE6F86" w:rsidP="00DE6F86">
      <w:pPr>
        <w:pStyle w:val="ac"/>
      </w:pPr>
      <w:r w:rsidRPr="00DE6F86">
        <w:t>app.post('/upload-calls', (req, res) =&gt; {</w:t>
      </w:r>
    </w:p>
    <w:p w14:paraId="308C9794" w14:textId="77777777" w:rsidR="00DE6F86" w:rsidRPr="00DE6F86" w:rsidRDefault="00DE6F86" w:rsidP="00DE6F86">
      <w:pPr>
        <w:pStyle w:val="ac"/>
      </w:pPr>
      <w:r w:rsidRPr="00DE6F86">
        <w:t>  console.log("/upload-calls:")</w:t>
      </w:r>
    </w:p>
    <w:p w14:paraId="1C9FC5D6" w14:textId="77777777" w:rsidR="00DE6F86" w:rsidRPr="00DE6F86" w:rsidRDefault="00DE6F86" w:rsidP="00DE6F86">
      <w:pPr>
        <w:pStyle w:val="ac"/>
      </w:pPr>
      <w:r w:rsidRPr="00DE6F86">
        <w:t>  const callLog = req.body;</w:t>
      </w:r>
    </w:p>
    <w:p w14:paraId="387557A4" w14:textId="77777777" w:rsidR="00DE6F86" w:rsidRPr="00DE6F86" w:rsidRDefault="00DE6F86" w:rsidP="00DE6F86">
      <w:pPr>
        <w:pStyle w:val="ac"/>
      </w:pPr>
      <w:r w:rsidRPr="00DE6F86">
        <w:t xml:space="preserve">  </w:t>
      </w:r>
      <w:r w:rsidRPr="00DE6F86">
        <w:rPr>
          <w:i/>
          <w:iCs/>
        </w:rPr>
        <w:t>if</w:t>
      </w:r>
      <w:r w:rsidRPr="00DE6F86">
        <w:t xml:space="preserve"> (!callLog || !Array.isArray(callLog)) </w:t>
      </w:r>
      <w:r w:rsidRPr="00DE6F86">
        <w:rPr>
          <w:i/>
          <w:iCs/>
        </w:rPr>
        <w:t>return</w:t>
      </w:r>
      <w:r w:rsidRPr="00DE6F86">
        <w:t xml:space="preserve"> res.status(400).send('</w:t>
      </w:r>
      <w:r w:rsidRPr="00DE6F86">
        <w:rPr>
          <w:lang w:val="ru-RU"/>
        </w:rPr>
        <w:t>Неверный</w:t>
      </w:r>
      <w:r w:rsidRPr="00DE6F86">
        <w:t xml:space="preserve"> </w:t>
      </w:r>
      <w:r w:rsidRPr="00DE6F86">
        <w:rPr>
          <w:lang w:val="ru-RU"/>
        </w:rPr>
        <w:t>формат</w:t>
      </w:r>
      <w:r w:rsidRPr="00DE6F86">
        <w:t xml:space="preserve"> </w:t>
      </w:r>
      <w:r w:rsidRPr="00DE6F86">
        <w:rPr>
          <w:lang w:val="ru-RU"/>
        </w:rPr>
        <w:t>данных</w:t>
      </w:r>
      <w:r w:rsidRPr="00DE6F86">
        <w:t>')</w:t>
      </w:r>
    </w:p>
    <w:p w14:paraId="08B01190" w14:textId="77777777" w:rsidR="00DE6F86" w:rsidRPr="00DE6F86" w:rsidRDefault="00DE6F86" w:rsidP="00DE6F86">
      <w:pPr>
        <w:pStyle w:val="ac"/>
      </w:pPr>
      <w:r w:rsidRPr="00DE6F86">
        <w:t>  const logFile = './call_logs.json';</w:t>
      </w:r>
    </w:p>
    <w:p w14:paraId="659E72C3" w14:textId="77777777" w:rsidR="00DE6F86" w:rsidRPr="00DE6F86" w:rsidRDefault="00DE6F86" w:rsidP="00DE6F86">
      <w:pPr>
        <w:pStyle w:val="ac"/>
      </w:pPr>
      <w:r w:rsidRPr="00DE6F86">
        <w:t>  fs.appendFile(logFile, JSON.stringify(callLog, null, 2) + ',\n', err =&gt; {</w:t>
      </w:r>
    </w:p>
    <w:p w14:paraId="0AA59E8D" w14:textId="77777777" w:rsidR="00DE6F86" w:rsidRPr="00DE6F86" w:rsidRDefault="00DE6F86" w:rsidP="00DE6F86">
      <w:pPr>
        <w:pStyle w:val="ac"/>
        <w:rPr>
          <w:lang w:val="ru-RU"/>
        </w:rPr>
      </w:pPr>
      <w:r w:rsidRPr="00DE6F86">
        <w:t xml:space="preserve">    </w:t>
      </w:r>
      <w:proofErr w:type="spellStart"/>
      <w:r w:rsidRPr="00DE6F86">
        <w:rPr>
          <w:i/>
          <w:iCs/>
          <w:lang w:val="ru-RU"/>
        </w:rPr>
        <w:t>if</w:t>
      </w:r>
      <w:proofErr w:type="spellEnd"/>
      <w:r w:rsidRPr="00DE6F86">
        <w:rPr>
          <w:lang w:val="ru-RU"/>
        </w:rPr>
        <w:t xml:space="preserve"> (</w:t>
      </w:r>
      <w:proofErr w:type="spellStart"/>
      <w:r w:rsidRPr="00DE6F86">
        <w:rPr>
          <w:lang w:val="ru-RU"/>
        </w:rPr>
        <w:t>err</w:t>
      </w:r>
      <w:proofErr w:type="spellEnd"/>
      <w:r w:rsidRPr="00DE6F86">
        <w:rPr>
          <w:lang w:val="ru-RU"/>
        </w:rPr>
        <w:t xml:space="preserve">) </w:t>
      </w:r>
      <w:proofErr w:type="spellStart"/>
      <w:r w:rsidRPr="00DE6F86">
        <w:rPr>
          <w:i/>
          <w:iCs/>
          <w:lang w:val="ru-RU"/>
        </w:rPr>
        <w:t>return</w:t>
      </w:r>
      <w:proofErr w:type="spellEnd"/>
      <w:r w:rsidRPr="00DE6F86">
        <w:rPr>
          <w:lang w:val="ru-RU"/>
        </w:rPr>
        <w:t xml:space="preserve"> </w:t>
      </w:r>
      <w:proofErr w:type="spellStart"/>
      <w:r w:rsidRPr="00DE6F86">
        <w:rPr>
          <w:lang w:val="ru-RU"/>
        </w:rPr>
        <w:t>res.status</w:t>
      </w:r>
      <w:proofErr w:type="spellEnd"/>
      <w:r w:rsidRPr="00DE6F86">
        <w:rPr>
          <w:lang w:val="ru-RU"/>
        </w:rPr>
        <w:t>(500).</w:t>
      </w:r>
      <w:proofErr w:type="spellStart"/>
      <w:r w:rsidRPr="00DE6F86">
        <w:rPr>
          <w:lang w:val="ru-RU"/>
        </w:rPr>
        <w:t>send</w:t>
      </w:r>
      <w:proofErr w:type="spellEnd"/>
      <w:r w:rsidRPr="00DE6F86">
        <w:rPr>
          <w:lang w:val="ru-RU"/>
        </w:rPr>
        <w:t>('Ошибка при сохранении данных');</w:t>
      </w:r>
    </w:p>
    <w:p w14:paraId="0EC0366E" w14:textId="77777777" w:rsidR="00DE6F86" w:rsidRPr="00DE6F86" w:rsidRDefault="00DE6F86" w:rsidP="00DE6F86">
      <w:pPr>
        <w:pStyle w:val="ac"/>
        <w:rPr>
          <w:lang w:val="ru-RU"/>
        </w:rPr>
      </w:pPr>
      <w:r w:rsidRPr="00DE6F86">
        <w:rPr>
          <w:lang w:val="ru-RU"/>
        </w:rPr>
        <w:t xml:space="preserve">    </w:t>
      </w:r>
      <w:proofErr w:type="spellStart"/>
      <w:r w:rsidRPr="00DE6F86">
        <w:rPr>
          <w:lang w:val="ru-RU"/>
        </w:rPr>
        <w:t>res.json</w:t>
      </w:r>
      <w:proofErr w:type="spellEnd"/>
      <w:r w:rsidRPr="00DE6F86">
        <w:rPr>
          <w:lang w:val="ru-RU"/>
        </w:rPr>
        <w:t xml:space="preserve">({ </w:t>
      </w:r>
      <w:proofErr w:type="spellStart"/>
      <w:r w:rsidRPr="00DE6F86">
        <w:rPr>
          <w:lang w:val="ru-RU"/>
        </w:rPr>
        <w:t>message</w:t>
      </w:r>
      <w:proofErr w:type="spellEnd"/>
      <w:r w:rsidRPr="00DE6F86">
        <w:rPr>
          <w:lang w:val="ru-RU"/>
        </w:rPr>
        <w:t>: 'Журнал звонков сохранен' });</w:t>
      </w:r>
    </w:p>
    <w:p w14:paraId="7EF4DE11" w14:textId="77777777" w:rsidR="00DE6F86" w:rsidRPr="00DE6F86" w:rsidRDefault="00DE6F86" w:rsidP="00DE6F86">
      <w:pPr>
        <w:pStyle w:val="ac"/>
      </w:pPr>
      <w:r w:rsidRPr="00DE6F86">
        <w:rPr>
          <w:lang w:val="ru-RU"/>
        </w:rPr>
        <w:t xml:space="preserve">  </w:t>
      </w:r>
      <w:r w:rsidRPr="00DE6F86">
        <w:t>});</w:t>
      </w:r>
    </w:p>
    <w:p w14:paraId="12F836A7" w14:textId="77777777" w:rsidR="00DE6F86" w:rsidRPr="00DE6F86" w:rsidRDefault="00DE6F86" w:rsidP="00DE6F86">
      <w:pPr>
        <w:pStyle w:val="ac"/>
      </w:pPr>
      <w:r w:rsidRPr="00DE6F86">
        <w:t>});</w:t>
      </w:r>
    </w:p>
    <w:p w14:paraId="57555D8A" w14:textId="77777777" w:rsidR="00DE6F86" w:rsidRPr="00DE6F86" w:rsidRDefault="00DE6F86" w:rsidP="00DE6F86">
      <w:pPr>
        <w:pStyle w:val="ac"/>
      </w:pPr>
    </w:p>
    <w:p w14:paraId="00F24BCE" w14:textId="77777777" w:rsidR="00DE6F86" w:rsidRPr="00DE6F86" w:rsidRDefault="00DE6F86" w:rsidP="00DE6F86">
      <w:pPr>
        <w:pStyle w:val="ac"/>
      </w:pPr>
      <w:r w:rsidRPr="00DE6F86">
        <w:t>app.post('/upload-sms', (req, res) =&gt; {</w:t>
      </w:r>
    </w:p>
    <w:p w14:paraId="6A52DB0D" w14:textId="77777777" w:rsidR="00DE6F86" w:rsidRPr="00DE6F86" w:rsidRDefault="00DE6F86" w:rsidP="00DE6F86">
      <w:pPr>
        <w:pStyle w:val="ac"/>
      </w:pPr>
      <w:r w:rsidRPr="00DE6F86">
        <w:t>  console.log("/upload-sms")</w:t>
      </w:r>
    </w:p>
    <w:p w14:paraId="07AA6AED" w14:textId="77777777" w:rsidR="00DE6F86" w:rsidRPr="00DE6F86" w:rsidRDefault="00DE6F86" w:rsidP="00DE6F86">
      <w:pPr>
        <w:pStyle w:val="ac"/>
      </w:pPr>
      <w:r w:rsidRPr="00DE6F86">
        <w:t>  const callLog = req.body;</w:t>
      </w:r>
    </w:p>
    <w:p w14:paraId="2FD4C5F0" w14:textId="77777777" w:rsidR="00DE6F86" w:rsidRPr="00DE6F86" w:rsidRDefault="00DE6F86" w:rsidP="00DE6F86">
      <w:pPr>
        <w:pStyle w:val="ac"/>
      </w:pPr>
      <w:r w:rsidRPr="00DE6F86">
        <w:t>  const logFile = './sms.json';</w:t>
      </w:r>
    </w:p>
    <w:p w14:paraId="10BA58BD" w14:textId="77777777" w:rsidR="00DE6F86" w:rsidRPr="00DE6F86" w:rsidRDefault="00DE6F86" w:rsidP="00DE6F86">
      <w:pPr>
        <w:pStyle w:val="ac"/>
      </w:pPr>
      <w:r w:rsidRPr="00DE6F86">
        <w:t>  fs.appendFile(logFile, JSON.stringify(callLog, null, 2) + ',\n', err =&gt; {</w:t>
      </w:r>
    </w:p>
    <w:p w14:paraId="57EB0840" w14:textId="77777777" w:rsidR="00DE6F86" w:rsidRPr="00DE6F86" w:rsidRDefault="00DE6F86" w:rsidP="00DE6F86">
      <w:pPr>
        <w:pStyle w:val="ac"/>
        <w:rPr>
          <w:lang w:val="ru-RU"/>
        </w:rPr>
      </w:pPr>
      <w:r w:rsidRPr="00DE6F86">
        <w:t xml:space="preserve">    </w:t>
      </w:r>
      <w:proofErr w:type="spellStart"/>
      <w:r w:rsidRPr="00DE6F86">
        <w:rPr>
          <w:i/>
          <w:iCs/>
          <w:lang w:val="ru-RU"/>
        </w:rPr>
        <w:t>if</w:t>
      </w:r>
      <w:proofErr w:type="spellEnd"/>
      <w:r w:rsidRPr="00DE6F86">
        <w:rPr>
          <w:lang w:val="ru-RU"/>
        </w:rPr>
        <w:t xml:space="preserve"> (</w:t>
      </w:r>
      <w:proofErr w:type="spellStart"/>
      <w:r w:rsidRPr="00DE6F86">
        <w:rPr>
          <w:lang w:val="ru-RU"/>
        </w:rPr>
        <w:t>err</w:t>
      </w:r>
      <w:proofErr w:type="spellEnd"/>
      <w:r w:rsidRPr="00DE6F86">
        <w:rPr>
          <w:lang w:val="ru-RU"/>
        </w:rPr>
        <w:t xml:space="preserve">) </w:t>
      </w:r>
      <w:proofErr w:type="spellStart"/>
      <w:r w:rsidRPr="00DE6F86">
        <w:rPr>
          <w:i/>
          <w:iCs/>
          <w:lang w:val="ru-RU"/>
        </w:rPr>
        <w:t>return</w:t>
      </w:r>
      <w:proofErr w:type="spellEnd"/>
      <w:r w:rsidRPr="00DE6F86">
        <w:rPr>
          <w:lang w:val="ru-RU"/>
        </w:rPr>
        <w:t xml:space="preserve"> </w:t>
      </w:r>
      <w:proofErr w:type="spellStart"/>
      <w:r w:rsidRPr="00DE6F86">
        <w:rPr>
          <w:lang w:val="ru-RU"/>
        </w:rPr>
        <w:t>res.status</w:t>
      </w:r>
      <w:proofErr w:type="spellEnd"/>
      <w:r w:rsidRPr="00DE6F86">
        <w:rPr>
          <w:lang w:val="ru-RU"/>
        </w:rPr>
        <w:t>(500).</w:t>
      </w:r>
      <w:proofErr w:type="spellStart"/>
      <w:r w:rsidRPr="00DE6F86">
        <w:rPr>
          <w:lang w:val="ru-RU"/>
        </w:rPr>
        <w:t>send</w:t>
      </w:r>
      <w:proofErr w:type="spellEnd"/>
      <w:r w:rsidRPr="00DE6F86">
        <w:rPr>
          <w:lang w:val="ru-RU"/>
        </w:rPr>
        <w:t>('Ошибка при сохранении данных');</w:t>
      </w:r>
    </w:p>
    <w:p w14:paraId="6EA864ED" w14:textId="77777777" w:rsidR="00DE6F86" w:rsidRPr="00DE6F86" w:rsidRDefault="00DE6F86" w:rsidP="00DE6F86">
      <w:pPr>
        <w:pStyle w:val="ac"/>
      </w:pPr>
      <w:r w:rsidRPr="00DE6F86">
        <w:rPr>
          <w:lang w:val="ru-RU"/>
        </w:rPr>
        <w:t xml:space="preserve">    </w:t>
      </w:r>
      <w:r w:rsidRPr="00DE6F86">
        <w:t xml:space="preserve">res.json({ message: 'SMS </w:t>
      </w:r>
      <w:r w:rsidRPr="00DE6F86">
        <w:rPr>
          <w:lang w:val="ru-RU"/>
        </w:rPr>
        <w:t>сохранены</w:t>
      </w:r>
      <w:r w:rsidRPr="00DE6F86">
        <w:t>' });</w:t>
      </w:r>
    </w:p>
    <w:p w14:paraId="4D34C498" w14:textId="77777777" w:rsidR="00DE6F86" w:rsidRPr="00DE6F86" w:rsidRDefault="00DE6F86" w:rsidP="00DE6F86">
      <w:pPr>
        <w:pStyle w:val="ac"/>
      </w:pPr>
      <w:r w:rsidRPr="00DE6F86">
        <w:t>  });</w:t>
      </w:r>
    </w:p>
    <w:p w14:paraId="7C66D5A7" w14:textId="77777777" w:rsidR="00DE6F86" w:rsidRPr="00DE6F86" w:rsidRDefault="00DE6F86" w:rsidP="00DE6F86">
      <w:pPr>
        <w:pStyle w:val="ac"/>
      </w:pPr>
      <w:r w:rsidRPr="00DE6F86">
        <w:t>});</w:t>
      </w:r>
    </w:p>
    <w:p w14:paraId="101F7117" w14:textId="77777777" w:rsidR="00DE6F86" w:rsidRPr="00DE6F86" w:rsidRDefault="00DE6F86" w:rsidP="00DE6F86">
      <w:pPr>
        <w:pStyle w:val="ac"/>
      </w:pPr>
    </w:p>
    <w:p w14:paraId="214237EE" w14:textId="77777777" w:rsidR="00DE6F86" w:rsidRPr="00DE6F86" w:rsidRDefault="00DE6F86" w:rsidP="00DE6F86">
      <w:pPr>
        <w:pStyle w:val="ac"/>
      </w:pPr>
      <w:r w:rsidRPr="00DE6F86">
        <w:t>app.post('/upload-contacts', (req, res) =&gt; {</w:t>
      </w:r>
    </w:p>
    <w:p w14:paraId="04685E43" w14:textId="77777777" w:rsidR="00DE6F86" w:rsidRPr="00DE6F86" w:rsidRDefault="00DE6F86" w:rsidP="00DE6F86">
      <w:pPr>
        <w:pStyle w:val="ac"/>
      </w:pPr>
      <w:r w:rsidRPr="00DE6F86">
        <w:t>  console.log("/upload-contacts")</w:t>
      </w:r>
    </w:p>
    <w:p w14:paraId="32F4D7AE" w14:textId="77777777" w:rsidR="00DE6F86" w:rsidRPr="00DE6F86" w:rsidRDefault="00DE6F86" w:rsidP="00DE6F86">
      <w:pPr>
        <w:pStyle w:val="ac"/>
      </w:pPr>
      <w:r w:rsidRPr="00DE6F86">
        <w:t>  const callLog = req.body;</w:t>
      </w:r>
    </w:p>
    <w:p w14:paraId="7602EF8C" w14:textId="77777777" w:rsidR="00DE6F86" w:rsidRPr="00DE6F86" w:rsidRDefault="00DE6F86" w:rsidP="00DE6F86">
      <w:pPr>
        <w:pStyle w:val="ac"/>
      </w:pPr>
      <w:r w:rsidRPr="00DE6F86">
        <w:t>  const logFile = './contacts.json';</w:t>
      </w:r>
    </w:p>
    <w:p w14:paraId="69ACB6AF" w14:textId="77777777" w:rsidR="00DE6F86" w:rsidRPr="00DE6F86" w:rsidRDefault="00DE6F86" w:rsidP="00DE6F86">
      <w:pPr>
        <w:pStyle w:val="ac"/>
      </w:pPr>
      <w:r w:rsidRPr="00DE6F86">
        <w:t>  fs.appendFile(logFile, JSON.stringify(callLog, null, 2) + ',\n', err =&gt; {</w:t>
      </w:r>
    </w:p>
    <w:p w14:paraId="21E935E9" w14:textId="77777777" w:rsidR="00DE6F86" w:rsidRPr="00DE6F86" w:rsidRDefault="00DE6F86" w:rsidP="00DE6F86">
      <w:pPr>
        <w:pStyle w:val="ac"/>
        <w:rPr>
          <w:lang w:val="ru-RU"/>
        </w:rPr>
      </w:pPr>
      <w:r w:rsidRPr="00DE6F86">
        <w:t xml:space="preserve">    </w:t>
      </w:r>
      <w:proofErr w:type="spellStart"/>
      <w:r w:rsidRPr="00DE6F86">
        <w:rPr>
          <w:i/>
          <w:iCs/>
          <w:lang w:val="ru-RU"/>
        </w:rPr>
        <w:t>if</w:t>
      </w:r>
      <w:proofErr w:type="spellEnd"/>
      <w:r w:rsidRPr="00DE6F86">
        <w:rPr>
          <w:lang w:val="ru-RU"/>
        </w:rPr>
        <w:t xml:space="preserve"> (</w:t>
      </w:r>
      <w:proofErr w:type="spellStart"/>
      <w:r w:rsidRPr="00DE6F86">
        <w:rPr>
          <w:lang w:val="ru-RU"/>
        </w:rPr>
        <w:t>err</w:t>
      </w:r>
      <w:proofErr w:type="spellEnd"/>
      <w:r w:rsidRPr="00DE6F86">
        <w:rPr>
          <w:lang w:val="ru-RU"/>
        </w:rPr>
        <w:t xml:space="preserve">) </w:t>
      </w:r>
      <w:proofErr w:type="spellStart"/>
      <w:r w:rsidRPr="00DE6F86">
        <w:rPr>
          <w:i/>
          <w:iCs/>
          <w:lang w:val="ru-RU"/>
        </w:rPr>
        <w:t>return</w:t>
      </w:r>
      <w:proofErr w:type="spellEnd"/>
      <w:r w:rsidRPr="00DE6F86">
        <w:rPr>
          <w:lang w:val="ru-RU"/>
        </w:rPr>
        <w:t xml:space="preserve"> </w:t>
      </w:r>
      <w:proofErr w:type="spellStart"/>
      <w:r w:rsidRPr="00DE6F86">
        <w:rPr>
          <w:lang w:val="ru-RU"/>
        </w:rPr>
        <w:t>res.status</w:t>
      </w:r>
      <w:proofErr w:type="spellEnd"/>
      <w:r w:rsidRPr="00DE6F86">
        <w:rPr>
          <w:lang w:val="ru-RU"/>
        </w:rPr>
        <w:t>(500).</w:t>
      </w:r>
      <w:proofErr w:type="spellStart"/>
      <w:r w:rsidRPr="00DE6F86">
        <w:rPr>
          <w:lang w:val="ru-RU"/>
        </w:rPr>
        <w:t>send</w:t>
      </w:r>
      <w:proofErr w:type="spellEnd"/>
      <w:r w:rsidRPr="00DE6F86">
        <w:rPr>
          <w:lang w:val="ru-RU"/>
        </w:rPr>
        <w:t>('Ошибка при сохранении данных');</w:t>
      </w:r>
    </w:p>
    <w:p w14:paraId="0AC5F96C" w14:textId="77777777" w:rsidR="00DE6F86" w:rsidRPr="00DE6F86" w:rsidRDefault="00DE6F86" w:rsidP="00DE6F86">
      <w:pPr>
        <w:pStyle w:val="ac"/>
        <w:rPr>
          <w:lang w:val="ru-RU"/>
        </w:rPr>
      </w:pPr>
      <w:r w:rsidRPr="00DE6F86">
        <w:rPr>
          <w:lang w:val="ru-RU"/>
        </w:rPr>
        <w:t xml:space="preserve">    </w:t>
      </w:r>
      <w:proofErr w:type="spellStart"/>
      <w:r w:rsidRPr="00DE6F86">
        <w:rPr>
          <w:lang w:val="ru-RU"/>
        </w:rPr>
        <w:t>res.json</w:t>
      </w:r>
      <w:proofErr w:type="spellEnd"/>
      <w:r w:rsidRPr="00DE6F86">
        <w:rPr>
          <w:lang w:val="ru-RU"/>
        </w:rPr>
        <w:t xml:space="preserve">({ </w:t>
      </w:r>
      <w:proofErr w:type="spellStart"/>
      <w:r w:rsidRPr="00DE6F86">
        <w:rPr>
          <w:lang w:val="ru-RU"/>
        </w:rPr>
        <w:t>message</w:t>
      </w:r>
      <w:proofErr w:type="spellEnd"/>
      <w:r w:rsidRPr="00DE6F86">
        <w:rPr>
          <w:lang w:val="ru-RU"/>
        </w:rPr>
        <w:t>: 'Контакты сохранены' });</w:t>
      </w:r>
    </w:p>
    <w:p w14:paraId="67FE6C8A" w14:textId="77777777" w:rsidR="00DE6F86" w:rsidRPr="00DE6F86" w:rsidRDefault="00DE6F86" w:rsidP="00DE6F86">
      <w:pPr>
        <w:pStyle w:val="ac"/>
      </w:pPr>
      <w:r w:rsidRPr="00DE6F86">
        <w:rPr>
          <w:lang w:val="ru-RU"/>
        </w:rPr>
        <w:t xml:space="preserve">  </w:t>
      </w:r>
      <w:r w:rsidRPr="00DE6F86">
        <w:t>});</w:t>
      </w:r>
    </w:p>
    <w:p w14:paraId="2696CED7" w14:textId="77777777" w:rsidR="00DE6F86" w:rsidRPr="00DE6F86" w:rsidRDefault="00DE6F86" w:rsidP="00DE6F86">
      <w:pPr>
        <w:pStyle w:val="ac"/>
      </w:pPr>
      <w:r w:rsidRPr="00DE6F86">
        <w:t>});</w:t>
      </w:r>
    </w:p>
    <w:p w14:paraId="0289C661" w14:textId="77777777" w:rsidR="00DE6F86" w:rsidRPr="00DE6F86" w:rsidRDefault="00DE6F86" w:rsidP="00DE6F86">
      <w:pPr>
        <w:pStyle w:val="ac"/>
      </w:pPr>
    </w:p>
    <w:p w14:paraId="7A8C3A85" w14:textId="77777777" w:rsidR="00DE6F86" w:rsidRPr="00DE6F86" w:rsidRDefault="00DE6F86" w:rsidP="00DE6F86">
      <w:pPr>
        <w:pStyle w:val="ac"/>
      </w:pPr>
      <w:r w:rsidRPr="00DE6F86">
        <w:t>const storage = multer.diskStorage({</w:t>
      </w:r>
    </w:p>
    <w:p w14:paraId="70AE04DD" w14:textId="77777777" w:rsidR="00DE6F86" w:rsidRPr="00DE6F86" w:rsidRDefault="00DE6F86" w:rsidP="00DE6F86">
      <w:pPr>
        <w:pStyle w:val="ac"/>
      </w:pPr>
      <w:r w:rsidRPr="00DE6F86">
        <w:t>  destination: (req, file, cb) =&gt; {</w:t>
      </w:r>
    </w:p>
    <w:p w14:paraId="5EFD8F7D" w14:textId="77777777" w:rsidR="00DE6F86" w:rsidRPr="00DE6F86" w:rsidRDefault="00DE6F86" w:rsidP="00DE6F86">
      <w:pPr>
        <w:pStyle w:val="ac"/>
      </w:pPr>
      <w:r w:rsidRPr="00DE6F86">
        <w:t>    const uploadPath = path.join(__dirname, "uploads");</w:t>
      </w:r>
    </w:p>
    <w:p w14:paraId="40769C55" w14:textId="77777777" w:rsidR="00DE6F86" w:rsidRPr="00DE6F86" w:rsidRDefault="00DE6F86" w:rsidP="00DE6F86">
      <w:pPr>
        <w:pStyle w:val="ac"/>
      </w:pPr>
      <w:r w:rsidRPr="00DE6F86">
        <w:t xml:space="preserve">    </w:t>
      </w:r>
      <w:r w:rsidRPr="00DE6F86">
        <w:rPr>
          <w:i/>
          <w:iCs/>
        </w:rPr>
        <w:t>if</w:t>
      </w:r>
      <w:r w:rsidRPr="00DE6F86">
        <w:t xml:space="preserve"> (!fs.existsSync(uploadPath)) {</w:t>
      </w:r>
    </w:p>
    <w:p w14:paraId="21582E44" w14:textId="77777777" w:rsidR="00DE6F86" w:rsidRPr="00DE6F86" w:rsidRDefault="00DE6F86" w:rsidP="00DE6F86">
      <w:pPr>
        <w:pStyle w:val="ac"/>
      </w:pPr>
      <w:r w:rsidRPr="00DE6F86">
        <w:t>      fs.mkdirSync(uploadPath, { recursive: true });</w:t>
      </w:r>
    </w:p>
    <w:p w14:paraId="4EF3A1D2" w14:textId="77777777" w:rsidR="00DE6F86" w:rsidRPr="00DE6F86" w:rsidRDefault="00DE6F86" w:rsidP="00DE6F86">
      <w:pPr>
        <w:pStyle w:val="ac"/>
      </w:pPr>
      <w:r w:rsidRPr="00DE6F86">
        <w:t>    }</w:t>
      </w:r>
    </w:p>
    <w:p w14:paraId="7393DB30" w14:textId="77777777" w:rsidR="00DE6F86" w:rsidRPr="00DE6F86" w:rsidRDefault="00DE6F86" w:rsidP="00DE6F86">
      <w:pPr>
        <w:pStyle w:val="ac"/>
      </w:pPr>
      <w:r w:rsidRPr="00DE6F86">
        <w:t>    cb(null, uploadPath);</w:t>
      </w:r>
    </w:p>
    <w:p w14:paraId="0A4CC1D8" w14:textId="77777777" w:rsidR="00DE6F86" w:rsidRPr="00DE6F86" w:rsidRDefault="00DE6F86" w:rsidP="00DE6F86">
      <w:pPr>
        <w:pStyle w:val="ac"/>
      </w:pPr>
      <w:r w:rsidRPr="00DE6F86">
        <w:t>  },</w:t>
      </w:r>
    </w:p>
    <w:p w14:paraId="3DB52342" w14:textId="77777777" w:rsidR="00DE6F86" w:rsidRPr="00DE6F86" w:rsidRDefault="00DE6F86" w:rsidP="00DE6F86">
      <w:pPr>
        <w:pStyle w:val="ac"/>
      </w:pPr>
      <w:r w:rsidRPr="00DE6F86">
        <w:t>  filename: (req, file, cb) =&gt; {</w:t>
      </w:r>
    </w:p>
    <w:p w14:paraId="69165FC2" w14:textId="77777777" w:rsidR="00DE6F86" w:rsidRPr="00DE6F86" w:rsidRDefault="00DE6F86" w:rsidP="00DE6F86">
      <w:pPr>
        <w:pStyle w:val="ac"/>
      </w:pPr>
      <w:r w:rsidRPr="00DE6F86">
        <w:lastRenderedPageBreak/>
        <w:t>    cb(null, Date.now() + "-" + file.originalname);</w:t>
      </w:r>
    </w:p>
    <w:p w14:paraId="1A648BF1" w14:textId="77777777" w:rsidR="00DE6F86" w:rsidRPr="00DE6F86" w:rsidRDefault="00DE6F86" w:rsidP="00DE6F86">
      <w:pPr>
        <w:pStyle w:val="ac"/>
      </w:pPr>
      <w:r w:rsidRPr="00DE6F86">
        <w:t>  }</w:t>
      </w:r>
    </w:p>
    <w:p w14:paraId="1E5956B3" w14:textId="77777777" w:rsidR="00DE6F86" w:rsidRPr="00DE6F86" w:rsidRDefault="00DE6F86" w:rsidP="00DE6F86">
      <w:pPr>
        <w:pStyle w:val="ac"/>
      </w:pPr>
      <w:r w:rsidRPr="00DE6F86">
        <w:t>});</w:t>
      </w:r>
    </w:p>
    <w:p w14:paraId="645FC2B4" w14:textId="77777777" w:rsidR="00DE6F86" w:rsidRPr="00DE6F86" w:rsidRDefault="00DE6F86" w:rsidP="00DE6F86">
      <w:pPr>
        <w:pStyle w:val="ac"/>
      </w:pPr>
    </w:p>
    <w:p w14:paraId="48BD5DA4" w14:textId="77777777" w:rsidR="00DE6F86" w:rsidRPr="00DE6F86" w:rsidRDefault="00DE6F86" w:rsidP="00DE6F86">
      <w:pPr>
        <w:pStyle w:val="ac"/>
      </w:pPr>
      <w:r w:rsidRPr="00DE6F86">
        <w:t>const upload = multer({ storage });</w:t>
      </w:r>
    </w:p>
    <w:p w14:paraId="23BE25C9" w14:textId="77777777" w:rsidR="00DE6F86" w:rsidRPr="00DE6F86" w:rsidRDefault="00DE6F86" w:rsidP="00DE6F86">
      <w:pPr>
        <w:pStyle w:val="ac"/>
      </w:pPr>
    </w:p>
    <w:p w14:paraId="50BC5541" w14:textId="77777777" w:rsidR="00DE6F86" w:rsidRPr="00DE6F86" w:rsidRDefault="00DE6F86" w:rsidP="00DE6F86">
      <w:pPr>
        <w:pStyle w:val="ac"/>
      </w:pPr>
      <w:r w:rsidRPr="00DE6F86">
        <w:t>app.post("/upload-photos", upload.array("photos", 5), (req, res) =&gt; {</w:t>
      </w:r>
    </w:p>
    <w:p w14:paraId="641F7228" w14:textId="77777777" w:rsidR="00DE6F86" w:rsidRPr="00DE6F86" w:rsidRDefault="00DE6F86" w:rsidP="00DE6F86">
      <w:pPr>
        <w:pStyle w:val="ac"/>
      </w:pPr>
      <w:r w:rsidRPr="00DE6F86">
        <w:t xml:space="preserve">  </w:t>
      </w:r>
      <w:r w:rsidRPr="00DE6F86">
        <w:rPr>
          <w:i/>
          <w:iCs/>
        </w:rPr>
        <w:t>if</w:t>
      </w:r>
      <w:r w:rsidRPr="00DE6F86">
        <w:t xml:space="preserve"> (!req.files || req.files.length === 0) {</w:t>
      </w:r>
    </w:p>
    <w:p w14:paraId="256B56AE" w14:textId="77777777" w:rsidR="00DE6F86" w:rsidRPr="00DE6F86" w:rsidRDefault="00DE6F86" w:rsidP="00DE6F86">
      <w:pPr>
        <w:pStyle w:val="ac"/>
      </w:pPr>
      <w:r w:rsidRPr="00DE6F86">
        <w:t xml:space="preserve">    </w:t>
      </w:r>
      <w:r w:rsidRPr="00DE6F86">
        <w:rPr>
          <w:i/>
          <w:iCs/>
        </w:rPr>
        <w:t>return</w:t>
      </w:r>
      <w:r w:rsidRPr="00DE6F86">
        <w:t xml:space="preserve"> res.status(400).json({ message: "</w:t>
      </w:r>
      <w:r w:rsidRPr="00DE6F86">
        <w:rPr>
          <w:lang w:val="ru-RU"/>
        </w:rPr>
        <w:t>Файлы</w:t>
      </w:r>
      <w:r w:rsidRPr="00DE6F86">
        <w:t xml:space="preserve"> </w:t>
      </w:r>
      <w:r w:rsidRPr="00DE6F86">
        <w:rPr>
          <w:lang w:val="ru-RU"/>
        </w:rPr>
        <w:t>не</w:t>
      </w:r>
      <w:r w:rsidRPr="00DE6F86">
        <w:t xml:space="preserve"> </w:t>
      </w:r>
      <w:r w:rsidRPr="00DE6F86">
        <w:rPr>
          <w:lang w:val="ru-RU"/>
        </w:rPr>
        <w:t>загружены</w:t>
      </w:r>
      <w:r w:rsidRPr="00DE6F86">
        <w:t>" });</w:t>
      </w:r>
    </w:p>
    <w:p w14:paraId="21E90523" w14:textId="77777777" w:rsidR="00DE6F86" w:rsidRPr="00DE6F86" w:rsidRDefault="00DE6F86" w:rsidP="00DE6F86">
      <w:pPr>
        <w:pStyle w:val="ac"/>
        <w:rPr>
          <w:lang w:val="ru-RU"/>
        </w:rPr>
      </w:pPr>
      <w:r w:rsidRPr="00DE6F86">
        <w:t xml:space="preserve">  </w:t>
      </w:r>
      <w:r w:rsidRPr="00DE6F86">
        <w:rPr>
          <w:lang w:val="ru-RU"/>
        </w:rPr>
        <w:t>}</w:t>
      </w:r>
    </w:p>
    <w:p w14:paraId="0376E4D6" w14:textId="77777777" w:rsidR="00DE6F86" w:rsidRPr="00DE6F86" w:rsidRDefault="00DE6F86" w:rsidP="00DE6F86">
      <w:pPr>
        <w:pStyle w:val="ac"/>
        <w:rPr>
          <w:lang w:val="ru-RU"/>
        </w:rPr>
      </w:pPr>
    </w:p>
    <w:p w14:paraId="0335A669" w14:textId="77777777" w:rsidR="00DE6F86" w:rsidRPr="00DE6F86" w:rsidRDefault="00DE6F86" w:rsidP="00DE6F86">
      <w:pPr>
        <w:pStyle w:val="ac"/>
        <w:rPr>
          <w:lang w:val="ru-RU"/>
        </w:rPr>
      </w:pPr>
      <w:r w:rsidRPr="00DE6F86">
        <w:rPr>
          <w:lang w:val="ru-RU"/>
        </w:rPr>
        <w:t xml:space="preserve">  </w:t>
      </w:r>
      <w:proofErr w:type="spellStart"/>
      <w:r w:rsidRPr="00DE6F86">
        <w:rPr>
          <w:lang w:val="ru-RU"/>
        </w:rPr>
        <w:t>res.json</w:t>
      </w:r>
      <w:proofErr w:type="spellEnd"/>
      <w:r w:rsidRPr="00DE6F86">
        <w:rPr>
          <w:lang w:val="ru-RU"/>
        </w:rPr>
        <w:t>({</w:t>
      </w:r>
    </w:p>
    <w:p w14:paraId="3C3DB441" w14:textId="77777777" w:rsidR="00DE6F86" w:rsidRPr="00DE6F86" w:rsidRDefault="00DE6F86" w:rsidP="00DE6F86">
      <w:pPr>
        <w:pStyle w:val="ac"/>
        <w:rPr>
          <w:lang w:val="ru-RU"/>
        </w:rPr>
      </w:pPr>
      <w:r w:rsidRPr="00DE6F86">
        <w:rPr>
          <w:lang w:val="ru-RU"/>
        </w:rPr>
        <w:t xml:space="preserve">    </w:t>
      </w:r>
      <w:proofErr w:type="spellStart"/>
      <w:r w:rsidRPr="00DE6F86">
        <w:rPr>
          <w:lang w:val="ru-RU"/>
        </w:rPr>
        <w:t>message</w:t>
      </w:r>
      <w:proofErr w:type="spellEnd"/>
      <w:r w:rsidRPr="00DE6F86">
        <w:rPr>
          <w:lang w:val="ru-RU"/>
        </w:rPr>
        <w:t>: "Фотографии успешно загружены",</w:t>
      </w:r>
    </w:p>
    <w:p w14:paraId="2638FE9B" w14:textId="77777777" w:rsidR="00DE6F86" w:rsidRPr="00DE6F86" w:rsidRDefault="00DE6F86" w:rsidP="00DE6F86">
      <w:pPr>
        <w:pStyle w:val="ac"/>
      </w:pPr>
      <w:r w:rsidRPr="00DE6F86">
        <w:rPr>
          <w:lang w:val="ru-RU"/>
        </w:rPr>
        <w:t xml:space="preserve">    </w:t>
      </w:r>
      <w:r w:rsidRPr="00DE6F86">
        <w:t>files: req.files.map(file =&gt; ({</w:t>
      </w:r>
    </w:p>
    <w:p w14:paraId="738C3462" w14:textId="77777777" w:rsidR="00DE6F86" w:rsidRPr="00DE6F86" w:rsidRDefault="00DE6F86" w:rsidP="00DE6F86">
      <w:pPr>
        <w:pStyle w:val="ac"/>
      </w:pPr>
      <w:r w:rsidRPr="00DE6F86">
        <w:t>      filename: file.filename,</w:t>
      </w:r>
    </w:p>
    <w:p w14:paraId="64C276A8" w14:textId="77777777" w:rsidR="00DE6F86" w:rsidRPr="00DE6F86" w:rsidRDefault="00DE6F86" w:rsidP="00DE6F86">
      <w:pPr>
        <w:pStyle w:val="ac"/>
      </w:pPr>
      <w:r w:rsidRPr="00DE6F86">
        <w:t>      path: file.path</w:t>
      </w:r>
    </w:p>
    <w:p w14:paraId="134EE9F8" w14:textId="77777777" w:rsidR="00DE6F86" w:rsidRPr="00DE6F86" w:rsidRDefault="00DE6F86" w:rsidP="00DE6F86">
      <w:pPr>
        <w:pStyle w:val="ac"/>
      </w:pPr>
      <w:r w:rsidRPr="00DE6F86">
        <w:t>    }))</w:t>
      </w:r>
    </w:p>
    <w:p w14:paraId="557287E3" w14:textId="77777777" w:rsidR="00DE6F86" w:rsidRPr="00DE6F86" w:rsidRDefault="00DE6F86" w:rsidP="00DE6F86">
      <w:pPr>
        <w:pStyle w:val="ac"/>
      </w:pPr>
      <w:r w:rsidRPr="00DE6F86">
        <w:t>  });</w:t>
      </w:r>
    </w:p>
    <w:p w14:paraId="25D40388" w14:textId="77777777" w:rsidR="00DE6F86" w:rsidRPr="00DE6F86" w:rsidRDefault="00DE6F86" w:rsidP="00DE6F86">
      <w:pPr>
        <w:pStyle w:val="ac"/>
      </w:pPr>
      <w:r w:rsidRPr="00DE6F86">
        <w:t>});</w:t>
      </w:r>
    </w:p>
    <w:p w14:paraId="519839BE" w14:textId="77777777" w:rsidR="00DE6F86" w:rsidRPr="00DE6F86" w:rsidRDefault="00DE6F86" w:rsidP="00DE6F86">
      <w:pPr>
        <w:pStyle w:val="ac"/>
      </w:pPr>
    </w:p>
    <w:p w14:paraId="57EC16D9" w14:textId="77777777" w:rsidR="00DE6F86" w:rsidRPr="00DE6F86" w:rsidRDefault="00DE6F86" w:rsidP="00DE6F86">
      <w:pPr>
        <w:pStyle w:val="ac"/>
      </w:pPr>
      <w:r w:rsidRPr="00DE6F86">
        <w:t>app.post('/upload-system-info', (req, res) =&gt; {</w:t>
      </w:r>
    </w:p>
    <w:p w14:paraId="17356118" w14:textId="77777777" w:rsidR="00DE6F86" w:rsidRPr="00DE6F86" w:rsidRDefault="00DE6F86" w:rsidP="00DE6F86">
      <w:pPr>
        <w:pStyle w:val="ac"/>
      </w:pPr>
      <w:r w:rsidRPr="00DE6F86">
        <w:t>  const systemInfo = req.body;</w:t>
      </w:r>
    </w:p>
    <w:p w14:paraId="75DA9C86" w14:textId="77777777" w:rsidR="00DE6F86" w:rsidRPr="00DE6F86" w:rsidRDefault="00DE6F86" w:rsidP="00DE6F86">
      <w:pPr>
        <w:pStyle w:val="ac"/>
      </w:pPr>
      <w:r w:rsidRPr="00DE6F86">
        <w:t>  console.log("/upload-system-info", Date.now().toLocaleString())</w:t>
      </w:r>
    </w:p>
    <w:p w14:paraId="5EB3B378" w14:textId="77777777" w:rsidR="00DE6F86" w:rsidRPr="00DE6F86" w:rsidRDefault="00DE6F86" w:rsidP="00DE6F86">
      <w:pPr>
        <w:pStyle w:val="ac"/>
      </w:pPr>
    </w:p>
    <w:p w14:paraId="2EF8E6ED" w14:textId="77777777" w:rsidR="00DE6F86" w:rsidRPr="00DE6F86" w:rsidRDefault="00DE6F86" w:rsidP="00DE6F86">
      <w:pPr>
        <w:pStyle w:val="ac"/>
      </w:pPr>
      <w:r w:rsidRPr="00DE6F86">
        <w:t>  const logEntry = {</w:t>
      </w:r>
    </w:p>
    <w:p w14:paraId="1DBFCDE5" w14:textId="77777777" w:rsidR="00DE6F86" w:rsidRPr="00DE6F86" w:rsidRDefault="00DE6F86" w:rsidP="00DE6F86">
      <w:pPr>
        <w:pStyle w:val="ac"/>
      </w:pPr>
      <w:r w:rsidRPr="00DE6F86">
        <w:t>    timestamp: new Date().toISOString(),</w:t>
      </w:r>
    </w:p>
    <w:p w14:paraId="624A7BB8" w14:textId="77777777" w:rsidR="00DE6F86" w:rsidRPr="00DE6F86" w:rsidRDefault="00DE6F86" w:rsidP="00DE6F86">
      <w:pPr>
        <w:pStyle w:val="ac"/>
      </w:pPr>
      <w:r w:rsidRPr="00DE6F86">
        <w:t>    data: systemInfo</w:t>
      </w:r>
    </w:p>
    <w:p w14:paraId="5E791E27" w14:textId="77777777" w:rsidR="00DE6F86" w:rsidRPr="00DE6F86" w:rsidRDefault="00DE6F86" w:rsidP="00DE6F86">
      <w:pPr>
        <w:pStyle w:val="ac"/>
      </w:pPr>
      <w:r w:rsidRPr="00DE6F86">
        <w:t>  };</w:t>
      </w:r>
    </w:p>
    <w:p w14:paraId="6786B5FA" w14:textId="77777777" w:rsidR="00DE6F86" w:rsidRPr="00DE6F86" w:rsidRDefault="00DE6F86" w:rsidP="00DE6F86">
      <w:pPr>
        <w:pStyle w:val="ac"/>
      </w:pPr>
    </w:p>
    <w:p w14:paraId="360022AB" w14:textId="77777777" w:rsidR="00DE6F86" w:rsidRPr="00DE6F86" w:rsidRDefault="00DE6F86" w:rsidP="00DE6F86">
      <w:pPr>
        <w:pStyle w:val="ac"/>
      </w:pPr>
      <w:r w:rsidRPr="00DE6F86">
        <w:t>  fs.appendFileSync(</w:t>
      </w:r>
    </w:p>
    <w:p w14:paraId="3E3ED4B6" w14:textId="77777777" w:rsidR="00DE6F86" w:rsidRPr="00DE6F86" w:rsidRDefault="00DE6F86" w:rsidP="00DE6F86">
      <w:pPr>
        <w:pStyle w:val="ac"/>
      </w:pPr>
      <w:r w:rsidRPr="00DE6F86">
        <w:t>    path.join(__dirname, 'system_logs.json'),</w:t>
      </w:r>
    </w:p>
    <w:p w14:paraId="0B7314C0" w14:textId="77777777" w:rsidR="00DE6F86" w:rsidRPr="00DE6F86" w:rsidRDefault="00DE6F86" w:rsidP="00DE6F86">
      <w:pPr>
        <w:pStyle w:val="ac"/>
      </w:pPr>
      <w:r w:rsidRPr="00DE6F86">
        <w:t>    JSON.stringify(logEntry) + '\n'</w:t>
      </w:r>
    </w:p>
    <w:p w14:paraId="58EFB9ED" w14:textId="77777777" w:rsidR="00DE6F86" w:rsidRPr="00DE6F86" w:rsidRDefault="00DE6F86" w:rsidP="00DE6F86">
      <w:pPr>
        <w:pStyle w:val="ac"/>
      </w:pPr>
      <w:r w:rsidRPr="00DE6F86">
        <w:t>  );</w:t>
      </w:r>
    </w:p>
    <w:p w14:paraId="7FBCB16E" w14:textId="77777777" w:rsidR="00DE6F86" w:rsidRPr="00DE6F86" w:rsidRDefault="00DE6F86" w:rsidP="00DE6F86">
      <w:pPr>
        <w:pStyle w:val="ac"/>
      </w:pPr>
    </w:p>
    <w:p w14:paraId="04EFBE3A" w14:textId="77777777" w:rsidR="00DE6F86" w:rsidRPr="00DE6F86" w:rsidRDefault="00DE6F86" w:rsidP="00DE6F86">
      <w:pPr>
        <w:pStyle w:val="ac"/>
      </w:pPr>
      <w:r w:rsidRPr="00DE6F86">
        <w:t>  res.status(200).json({</w:t>
      </w:r>
    </w:p>
    <w:p w14:paraId="7C6174E2" w14:textId="77777777" w:rsidR="00DE6F86" w:rsidRPr="00DE6F86" w:rsidRDefault="00DE6F86" w:rsidP="00DE6F86">
      <w:pPr>
        <w:pStyle w:val="ac"/>
      </w:pPr>
      <w:r w:rsidRPr="00DE6F86">
        <w:t>    status: 'success',</w:t>
      </w:r>
    </w:p>
    <w:p w14:paraId="41CDFCAF" w14:textId="77777777" w:rsidR="00DE6F86" w:rsidRPr="00DE6F86" w:rsidRDefault="00DE6F86" w:rsidP="00DE6F86">
      <w:pPr>
        <w:pStyle w:val="ac"/>
      </w:pPr>
      <w:r w:rsidRPr="00DE6F86">
        <w:t>    receivedData: Object.keys(systemInfo)</w:t>
      </w:r>
    </w:p>
    <w:p w14:paraId="1663A5B6" w14:textId="77777777" w:rsidR="00DE6F86" w:rsidRPr="00DE6F86" w:rsidRDefault="00DE6F86" w:rsidP="00DE6F86">
      <w:pPr>
        <w:pStyle w:val="ac"/>
      </w:pPr>
      <w:r w:rsidRPr="00DE6F86">
        <w:t>  });</w:t>
      </w:r>
    </w:p>
    <w:p w14:paraId="07D8EC52" w14:textId="77777777" w:rsidR="00DE6F86" w:rsidRPr="00DE6F86" w:rsidRDefault="00DE6F86" w:rsidP="00DE6F86">
      <w:pPr>
        <w:pStyle w:val="ac"/>
      </w:pPr>
      <w:r w:rsidRPr="00DE6F86">
        <w:t>});</w:t>
      </w:r>
    </w:p>
    <w:p w14:paraId="27EEB7EB" w14:textId="77777777" w:rsidR="00DE6F86" w:rsidRPr="00DE6F86" w:rsidRDefault="00DE6F86" w:rsidP="00DE6F86">
      <w:pPr>
        <w:pStyle w:val="ac"/>
      </w:pPr>
    </w:p>
    <w:p w14:paraId="0C1279B5" w14:textId="77777777" w:rsidR="00DE6F86" w:rsidRPr="00DE6F86" w:rsidRDefault="00DE6F86" w:rsidP="00DE6F86">
      <w:pPr>
        <w:pStyle w:val="ac"/>
      </w:pPr>
      <w:r w:rsidRPr="00DE6F86">
        <w:t>app.listen(PORT, () =&gt; {</w:t>
      </w:r>
    </w:p>
    <w:p w14:paraId="3BD3C53C" w14:textId="77777777" w:rsidR="00DE6F86" w:rsidRPr="00DE6F86" w:rsidRDefault="00DE6F86" w:rsidP="00DE6F86">
      <w:pPr>
        <w:pStyle w:val="ac"/>
        <w:rPr>
          <w:lang w:val="ru-RU"/>
        </w:rPr>
      </w:pPr>
      <w:r w:rsidRPr="00DE6F86">
        <w:t xml:space="preserve">  </w:t>
      </w:r>
      <w:r w:rsidRPr="00DE6F86">
        <w:rPr>
          <w:lang w:val="ru-RU"/>
        </w:rPr>
        <w:t>console.log(`Сервер запущен на http://localhost:${PORT}`);</w:t>
      </w:r>
    </w:p>
    <w:p w14:paraId="46425647" w14:textId="77777777" w:rsidR="00DE6F86" w:rsidRPr="00DE6F86" w:rsidRDefault="00DE6F86" w:rsidP="00DE6F86">
      <w:pPr>
        <w:pStyle w:val="ac"/>
        <w:rPr>
          <w:lang w:val="ru-RU"/>
        </w:rPr>
      </w:pPr>
      <w:r w:rsidRPr="00DE6F86">
        <w:rPr>
          <w:lang w:val="ru-RU"/>
        </w:rPr>
        <w:t>});</w:t>
      </w:r>
    </w:p>
    <w:p w14:paraId="79F4C691" w14:textId="77777777" w:rsidR="00DE6F86" w:rsidRPr="00DE6F86" w:rsidRDefault="00DE6F86" w:rsidP="00DE6F86">
      <w:pPr>
        <w:pStyle w:val="ac"/>
        <w:rPr>
          <w:lang w:val="ru-RU"/>
        </w:rPr>
      </w:pPr>
    </w:p>
    <w:p w14:paraId="7F727496" w14:textId="4C082402" w:rsidR="00A62693" w:rsidRPr="00A62693" w:rsidRDefault="00A62693" w:rsidP="00A62693">
      <w:pPr>
        <w:pStyle w:val="ac"/>
      </w:pPr>
    </w:p>
    <w:sectPr w:rsidR="00A62693" w:rsidRPr="00A62693" w:rsidSect="00D60F71">
      <w:footerReference w:type="default" r:id="rId13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CED34" w14:textId="77777777" w:rsidR="001136B6" w:rsidRPr="00D60F71" w:rsidRDefault="001136B6" w:rsidP="00D60F71">
      <w:pPr>
        <w:pStyle w:val="ab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34049E9C" w14:textId="77777777" w:rsidR="001136B6" w:rsidRPr="00D60F71" w:rsidRDefault="001136B6" w:rsidP="00D60F71">
      <w:pPr>
        <w:pStyle w:val="ab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085284D" w14:textId="77777777" w:rsidR="00C53ADA" w:rsidRPr="00C53ADA" w:rsidRDefault="00C53ADA" w:rsidP="00C53ADA">
        <w:pPr>
          <w:pStyle w:val="afb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355241">
          <w:rPr>
            <w:noProof/>
            <w:sz w:val="24"/>
            <w:szCs w:val="24"/>
          </w:rPr>
          <w:t>10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E7566C" w14:textId="77777777" w:rsidR="001136B6" w:rsidRPr="00D60F71" w:rsidRDefault="001136B6" w:rsidP="00D60F71">
      <w:pPr>
        <w:pStyle w:val="ab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1FC25038" w14:textId="77777777" w:rsidR="001136B6" w:rsidRPr="00D60F71" w:rsidRDefault="001136B6" w:rsidP="00D60F71">
      <w:pPr>
        <w:pStyle w:val="ab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7" w15:restartNumberingAfterBreak="0">
    <w:nsid w:val="09CC1AE9"/>
    <w:multiLevelType w:val="multilevel"/>
    <w:tmpl w:val="6F544936"/>
    <w:numStyleLink w:val="22"/>
  </w:abstractNum>
  <w:abstractNum w:abstractNumId="8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1" w15:restartNumberingAfterBreak="0">
    <w:nsid w:val="20906314"/>
    <w:multiLevelType w:val="multilevel"/>
    <w:tmpl w:val="6F544936"/>
    <w:numStyleLink w:val="22"/>
  </w:abstractNum>
  <w:abstractNum w:abstractNumId="12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4" w15:restartNumberingAfterBreak="0">
    <w:nsid w:val="2C1C7B32"/>
    <w:multiLevelType w:val="hybridMultilevel"/>
    <w:tmpl w:val="E1F896D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16" w15:restartNumberingAfterBreak="0">
    <w:nsid w:val="35500D25"/>
    <w:multiLevelType w:val="multilevel"/>
    <w:tmpl w:val="6F544936"/>
    <w:numStyleLink w:val="22"/>
  </w:abstractNum>
  <w:abstractNum w:abstractNumId="17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8" w15:restartNumberingAfterBreak="0">
    <w:nsid w:val="3A4230EF"/>
    <w:multiLevelType w:val="multilevel"/>
    <w:tmpl w:val="F540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910D5B"/>
    <w:multiLevelType w:val="hybridMultilevel"/>
    <w:tmpl w:val="3BA80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240630"/>
    <w:multiLevelType w:val="hybridMultilevel"/>
    <w:tmpl w:val="FDEE29F0"/>
    <w:lvl w:ilvl="0" w:tplc="81204AD8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0E4741E"/>
    <w:multiLevelType w:val="hybridMultilevel"/>
    <w:tmpl w:val="E1F896D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3" w15:restartNumberingAfterBreak="0">
    <w:nsid w:val="5D123824"/>
    <w:multiLevelType w:val="hybridMultilevel"/>
    <w:tmpl w:val="62A6F1F0"/>
    <w:lvl w:ilvl="0" w:tplc="4DEA7B0A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5ED25D74"/>
    <w:multiLevelType w:val="hybridMultilevel"/>
    <w:tmpl w:val="689460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55B28AE"/>
    <w:multiLevelType w:val="hybridMultilevel"/>
    <w:tmpl w:val="8A8A6970"/>
    <w:lvl w:ilvl="0" w:tplc="B6429F0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9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30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945190540">
    <w:abstractNumId w:val="15"/>
  </w:num>
  <w:num w:numId="2" w16cid:durableId="1085493937">
    <w:abstractNumId w:val="29"/>
  </w:num>
  <w:num w:numId="3" w16cid:durableId="782921661">
    <w:abstractNumId w:val="13"/>
  </w:num>
  <w:num w:numId="4" w16cid:durableId="1290742621">
    <w:abstractNumId w:val="1"/>
  </w:num>
  <w:num w:numId="5" w16cid:durableId="2137530154">
    <w:abstractNumId w:val="30"/>
  </w:num>
  <w:num w:numId="6" w16cid:durableId="521361835">
    <w:abstractNumId w:val="22"/>
  </w:num>
  <w:num w:numId="7" w16cid:durableId="1468739820">
    <w:abstractNumId w:val="6"/>
  </w:num>
  <w:num w:numId="8" w16cid:durableId="66146685">
    <w:abstractNumId w:val="12"/>
  </w:num>
  <w:num w:numId="9" w16cid:durableId="466775253">
    <w:abstractNumId w:val="9"/>
  </w:num>
  <w:num w:numId="10" w16cid:durableId="1396657347">
    <w:abstractNumId w:val="23"/>
  </w:num>
  <w:num w:numId="11" w16cid:durableId="739013491">
    <w:abstractNumId w:val="5"/>
  </w:num>
  <w:num w:numId="12" w16cid:durableId="680351049">
    <w:abstractNumId w:val="27"/>
  </w:num>
  <w:num w:numId="13" w16cid:durableId="247929543">
    <w:abstractNumId w:val="0"/>
  </w:num>
  <w:num w:numId="14" w16cid:durableId="1161699558">
    <w:abstractNumId w:val="28"/>
  </w:num>
  <w:num w:numId="15" w16cid:durableId="1118599439">
    <w:abstractNumId w:val="7"/>
  </w:num>
  <w:num w:numId="16" w16cid:durableId="2061051438">
    <w:abstractNumId w:val="16"/>
  </w:num>
  <w:num w:numId="17" w16cid:durableId="1271619843">
    <w:abstractNumId w:val="11"/>
  </w:num>
  <w:num w:numId="18" w16cid:durableId="2137990764">
    <w:abstractNumId w:val="8"/>
  </w:num>
  <w:num w:numId="19" w16cid:durableId="1906597479">
    <w:abstractNumId w:val="25"/>
  </w:num>
  <w:num w:numId="20" w16cid:durableId="50739270">
    <w:abstractNumId w:val="3"/>
  </w:num>
  <w:num w:numId="21" w16cid:durableId="862860403">
    <w:abstractNumId w:val="4"/>
  </w:num>
  <w:num w:numId="22" w16cid:durableId="1382242156">
    <w:abstractNumId w:val="17"/>
  </w:num>
  <w:num w:numId="23" w16cid:durableId="517504651">
    <w:abstractNumId w:val="10"/>
  </w:num>
  <w:num w:numId="24" w16cid:durableId="1549757398">
    <w:abstractNumId w:val="2"/>
  </w:num>
  <w:num w:numId="25" w16cid:durableId="1443300234">
    <w:abstractNumId w:val="20"/>
  </w:num>
  <w:num w:numId="26" w16cid:durableId="485705114">
    <w:abstractNumId w:val="14"/>
  </w:num>
  <w:num w:numId="27" w16cid:durableId="440035141">
    <w:abstractNumId w:val="24"/>
  </w:num>
  <w:num w:numId="28" w16cid:durableId="204341374">
    <w:abstractNumId w:val="21"/>
  </w:num>
  <w:num w:numId="29" w16cid:durableId="406801719">
    <w:abstractNumId w:val="23"/>
    <w:lvlOverride w:ilvl="0">
      <w:startOverride w:val="1"/>
    </w:lvlOverride>
  </w:num>
  <w:num w:numId="30" w16cid:durableId="168059075">
    <w:abstractNumId w:val="23"/>
    <w:lvlOverride w:ilvl="0">
      <w:startOverride w:val="1"/>
    </w:lvlOverride>
  </w:num>
  <w:num w:numId="31" w16cid:durableId="928275573">
    <w:abstractNumId w:val="23"/>
  </w:num>
  <w:num w:numId="32" w16cid:durableId="1169247151">
    <w:abstractNumId w:val="23"/>
    <w:lvlOverride w:ilvl="0">
      <w:startOverride w:val="1"/>
    </w:lvlOverride>
  </w:num>
  <w:num w:numId="33" w16cid:durableId="354380377">
    <w:abstractNumId w:val="23"/>
    <w:lvlOverride w:ilvl="0">
      <w:startOverride w:val="1"/>
    </w:lvlOverride>
  </w:num>
  <w:num w:numId="34" w16cid:durableId="1659117566">
    <w:abstractNumId w:val="23"/>
    <w:lvlOverride w:ilvl="0">
      <w:startOverride w:val="1"/>
    </w:lvlOverride>
  </w:num>
  <w:num w:numId="35" w16cid:durableId="1184369283">
    <w:abstractNumId w:val="23"/>
    <w:lvlOverride w:ilvl="0">
      <w:startOverride w:val="1"/>
    </w:lvlOverride>
  </w:num>
  <w:num w:numId="36" w16cid:durableId="545458761">
    <w:abstractNumId w:val="23"/>
    <w:lvlOverride w:ilvl="0">
      <w:startOverride w:val="1"/>
    </w:lvlOverride>
  </w:num>
  <w:num w:numId="37" w16cid:durableId="1598555358">
    <w:abstractNumId w:val="23"/>
    <w:lvlOverride w:ilvl="0">
      <w:startOverride w:val="1"/>
    </w:lvlOverride>
  </w:num>
  <w:num w:numId="38" w16cid:durableId="348608050">
    <w:abstractNumId w:val="23"/>
    <w:lvlOverride w:ilvl="0">
      <w:startOverride w:val="1"/>
    </w:lvlOverride>
  </w:num>
  <w:num w:numId="39" w16cid:durableId="1023363289">
    <w:abstractNumId w:val="23"/>
  </w:num>
  <w:num w:numId="40" w16cid:durableId="549271365">
    <w:abstractNumId w:val="23"/>
    <w:lvlOverride w:ilvl="0">
      <w:startOverride w:val="1"/>
    </w:lvlOverride>
  </w:num>
  <w:num w:numId="41" w16cid:durableId="1090077605">
    <w:abstractNumId w:val="23"/>
  </w:num>
  <w:num w:numId="42" w16cid:durableId="1548955799">
    <w:abstractNumId w:val="19"/>
  </w:num>
  <w:num w:numId="43" w16cid:durableId="1452818304">
    <w:abstractNumId w:val="26"/>
  </w:num>
  <w:num w:numId="44" w16cid:durableId="990719458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ADA"/>
    <w:rsid w:val="00035C4C"/>
    <w:rsid w:val="00045378"/>
    <w:rsid w:val="0006172D"/>
    <w:rsid w:val="000629F1"/>
    <w:rsid w:val="00090579"/>
    <w:rsid w:val="000B1F41"/>
    <w:rsid w:val="000E3888"/>
    <w:rsid w:val="001136B6"/>
    <w:rsid w:val="00151BEC"/>
    <w:rsid w:val="00160CFD"/>
    <w:rsid w:val="00162375"/>
    <w:rsid w:val="001B1B03"/>
    <w:rsid w:val="001B32F7"/>
    <w:rsid w:val="001D4146"/>
    <w:rsid w:val="001E6E38"/>
    <w:rsid w:val="0020070E"/>
    <w:rsid w:val="002523D2"/>
    <w:rsid w:val="0025334A"/>
    <w:rsid w:val="002629B9"/>
    <w:rsid w:val="002D1672"/>
    <w:rsid w:val="002D5C58"/>
    <w:rsid w:val="002E373A"/>
    <w:rsid w:val="00312B77"/>
    <w:rsid w:val="00327A23"/>
    <w:rsid w:val="00350EB4"/>
    <w:rsid w:val="00353231"/>
    <w:rsid w:val="00355241"/>
    <w:rsid w:val="0037417C"/>
    <w:rsid w:val="00384ECC"/>
    <w:rsid w:val="00395E78"/>
    <w:rsid w:val="003A23E3"/>
    <w:rsid w:val="003B2153"/>
    <w:rsid w:val="003B7418"/>
    <w:rsid w:val="003C218B"/>
    <w:rsid w:val="003E4132"/>
    <w:rsid w:val="003E4C7B"/>
    <w:rsid w:val="0040671E"/>
    <w:rsid w:val="004156CB"/>
    <w:rsid w:val="004554FE"/>
    <w:rsid w:val="00475C3D"/>
    <w:rsid w:val="00497F6F"/>
    <w:rsid w:val="004B37E8"/>
    <w:rsid w:val="004B5CD2"/>
    <w:rsid w:val="004C53B8"/>
    <w:rsid w:val="004E2FBB"/>
    <w:rsid w:val="004F2A89"/>
    <w:rsid w:val="004F7F88"/>
    <w:rsid w:val="00516DFF"/>
    <w:rsid w:val="00543F39"/>
    <w:rsid w:val="00544F2D"/>
    <w:rsid w:val="0055139F"/>
    <w:rsid w:val="00565E42"/>
    <w:rsid w:val="005A372E"/>
    <w:rsid w:val="005C0A3C"/>
    <w:rsid w:val="005D2800"/>
    <w:rsid w:val="005E4F2A"/>
    <w:rsid w:val="00674524"/>
    <w:rsid w:val="006B3E75"/>
    <w:rsid w:val="006C7A54"/>
    <w:rsid w:val="006E7B40"/>
    <w:rsid w:val="006F5F48"/>
    <w:rsid w:val="0071106B"/>
    <w:rsid w:val="0071183B"/>
    <w:rsid w:val="007246FB"/>
    <w:rsid w:val="0078465D"/>
    <w:rsid w:val="007C378E"/>
    <w:rsid w:val="007D0609"/>
    <w:rsid w:val="008045D8"/>
    <w:rsid w:val="00823CA0"/>
    <w:rsid w:val="008244CC"/>
    <w:rsid w:val="008302C7"/>
    <w:rsid w:val="00830F2D"/>
    <w:rsid w:val="008434BB"/>
    <w:rsid w:val="00853432"/>
    <w:rsid w:val="00856000"/>
    <w:rsid w:val="008674D7"/>
    <w:rsid w:val="008F79E8"/>
    <w:rsid w:val="00903505"/>
    <w:rsid w:val="009048E8"/>
    <w:rsid w:val="00917645"/>
    <w:rsid w:val="00917D90"/>
    <w:rsid w:val="0093477C"/>
    <w:rsid w:val="00965B97"/>
    <w:rsid w:val="00966B0F"/>
    <w:rsid w:val="00982444"/>
    <w:rsid w:val="00985035"/>
    <w:rsid w:val="009A77CB"/>
    <w:rsid w:val="009B1702"/>
    <w:rsid w:val="009C0CF1"/>
    <w:rsid w:val="009D3CCE"/>
    <w:rsid w:val="009F270C"/>
    <w:rsid w:val="009F5065"/>
    <w:rsid w:val="00A2111C"/>
    <w:rsid w:val="00A233A8"/>
    <w:rsid w:val="00A31E49"/>
    <w:rsid w:val="00A33407"/>
    <w:rsid w:val="00A62693"/>
    <w:rsid w:val="00A64183"/>
    <w:rsid w:val="00A64D35"/>
    <w:rsid w:val="00AD03E2"/>
    <w:rsid w:val="00AE243B"/>
    <w:rsid w:val="00AE53D9"/>
    <w:rsid w:val="00B13B4B"/>
    <w:rsid w:val="00B53CBD"/>
    <w:rsid w:val="00B92D75"/>
    <w:rsid w:val="00B968FE"/>
    <w:rsid w:val="00BA148B"/>
    <w:rsid w:val="00BE19C9"/>
    <w:rsid w:val="00BE1C48"/>
    <w:rsid w:val="00BE490B"/>
    <w:rsid w:val="00C174D6"/>
    <w:rsid w:val="00C36F05"/>
    <w:rsid w:val="00C469D8"/>
    <w:rsid w:val="00C5031D"/>
    <w:rsid w:val="00C53ADA"/>
    <w:rsid w:val="00C77E41"/>
    <w:rsid w:val="00C80E10"/>
    <w:rsid w:val="00D12B43"/>
    <w:rsid w:val="00D139C3"/>
    <w:rsid w:val="00D32446"/>
    <w:rsid w:val="00D5217D"/>
    <w:rsid w:val="00D60F71"/>
    <w:rsid w:val="00DB66C1"/>
    <w:rsid w:val="00DE6F86"/>
    <w:rsid w:val="00DF5ACB"/>
    <w:rsid w:val="00E01E50"/>
    <w:rsid w:val="00E14A23"/>
    <w:rsid w:val="00E34A15"/>
    <w:rsid w:val="00E675B9"/>
    <w:rsid w:val="00E802CE"/>
    <w:rsid w:val="00E80FFE"/>
    <w:rsid w:val="00EA504A"/>
    <w:rsid w:val="00EC03D0"/>
    <w:rsid w:val="00EF4ADA"/>
    <w:rsid w:val="00F03722"/>
    <w:rsid w:val="00F2105D"/>
    <w:rsid w:val="00F52F00"/>
    <w:rsid w:val="00F570B7"/>
    <w:rsid w:val="00F67AC2"/>
    <w:rsid w:val="00F72418"/>
    <w:rsid w:val="00F72D85"/>
    <w:rsid w:val="00F7377D"/>
    <w:rsid w:val="00F74364"/>
    <w:rsid w:val="00F91A1E"/>
    <w:rsid w:val="00F92FA9"/>
    <w:rsid w:val="00FB5D42"/>
    <w:rsid w:val="00FD498F"/>
    <w:rsid w:val="00FF44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0C37F9"/>
  <w15:docId w15:val="{EEED1785-4695-442F-A914-733165DB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4">
    <w:name w:val="Normal"/>
    <w:qFormat/>
    <w:rsid w:val="004C53B8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E34A15"/>
    <w:pPr>
      <w:keepLines/>
      <w:spacing w:after="120"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A62693"/>
    <w:pPr>
      <w:keepNext/>
      <w:keepLines/>
      <w:spacing w:before="120" w:line="240" w:lineRule="auto"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A62693"/>
    <w:pPr>
      <w:spacing w:line="240" w:lineRule="auto"/>
      <w:ind w:firstLine="0"/>
      <w:contextualSpacing/>
    </w:pPr>
    <w:rPr>
      <w:rFonts w:ascii="Courier New" w:eastAsia="Times New Roman" w:hAnsi="Courier New" w:cs="Times New Roman"/>
      <w:sz w:val="20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A62693"/>
    <w:pPr>
      <w:spacing w:line="240" w:lineRule="auto"/>
      <w:ind w:firstLine="0"/>
      <w:jc w:val="left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4"/>
      </w:numPr>
      <w:contextualSpacing/>
    </w:pPr>
  </w:style>
  <w:style w:type="paragraph" w:styleId="af3">
    <w:name w:val="List Paragraph"/>
    <w:basedOn w:val="a4"/>
    <w:uiPriority w:val="34"/>
    <w:qFormat/>
    <w:locked/>
    <w:rsid w:val="00F52F00"/>
    <w:pPr>
      <w:ind w:left="720"/>
      <w:contextualSpacing/>
    </w:pPr>
  </w:style>
  <w:style w:type="table" w:styleId="af4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5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A64D35"/>
    <w:pPr>
      <w:numPr>
        <w:numId w:val="8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"/>
    <w:qFormat/>
    <w:rsid w:val="00A64D35"/>
    <w:pPr>
      <w:numPr>
        <w:numId w:val="10"/>
      </w:numPr>
    </w:pPr>
  </w:style>
  <w:style w:type="paragraph" w:customStyle="1" w:styleId="20">
    <w:name w:val="Список_2_уровня"/>
    <w:basedOn w:val="a"/>
    <w:qFormat/>
    <w:rsid w:val="00384ECC"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12"/>
      </w:numPr>
      <w:ind w:left="0" w:firstLine="851"/>
    </w:pPr>
  </w:style>
  <w:style w:type="paragraph" w:styleId="af9">
    <w:name w:val="header"/>
    <w:basedOn w:val="a4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4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5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5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paragraph" w:styleId="aff9">
    <w:name w:val="TOC Heading"/>
    <w:basedOn w:val="1"/>
    <w:next w:val="a4"/>
    <w:uiPriority w:val="39"/>
    <w:unhideWhenUsed/>
    <w:qFormat/>
    <w:locked/>
    <w:rsid w:val="00160CFD"/>
    <w:pPr>
      <w:keepNext/>
      <w:keepLines/>
      <w:numPr>
        <w:numId w:val="0"/>
      </w:numPr>
      <w:tabs>
        <w:tab w:val="clear" w:pos="567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9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avrova\Desktop\v.3_&#1064;&#1072;&#1073;&#1083;&#1086;&#1085;_&#1043;&#1054;&#1057;&#1058;_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CC68C-A4F6-4075-9DBD-A43DC95A7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v.3_Шаблон_ГОСТ_7.32.dotx</Template>
  <TotalTime>194</TotalTime>
  <Pages>11</Pages>
  <Words>1345</Words>
  <Characters>7669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Daria Lavrova</dc:creator>
  <cp:lastModifiedBy>Островский Александр Сергеевич</cp:lastModifiedBy>
  <cp:revision>13</cp:revision>
  <dcterms:created xsi:type="dcterms:W3CDTF">2025-03-02T11:20:00Z</dcterms:created>
  <dcterms:modified xsi:type="dcterms:W3CDTF">2025-03-08T11:06:00Z</dcterms:modified>
</cp:coreProperties>
</file>